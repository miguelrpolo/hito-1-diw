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Su nombre"/>
        <w:tag w:val=""/>
        <w:id w:val="-574512284"/>
        <w:placeholder>
          <w:docPart w:val="EF54CFAF2CAF4100AA1A07CCB2A0D3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8E2E01" w14:textId="143B739E" w:rsidR="00E563F6" w:rsidRDefault="0053131E">
          <w:pPr>
            <w:pStyle w:val="Nombre"/>
          </w:pPr>
          <w:r>
            <w:t>Hito 1 | Miguel Rodríguez Polo | DIW | 2º DAW</w:t>
          </w:r>
        </w:p>
      </w:sdtContent>
    </w:sdt>
    <w:tbl>
      <w:tblPr>
        <w:tblStyle w:val="Tabladecurrculo"/>
        <w:tblW w:w="5000" w:type="pct"/>
        <w:tblLayout w:type="fixed"/>
        <w:tblLook w:val="04A0" w:firstRow="1" w:lastRow="0" w:firstColumn="1" w:lastColumn="0" w:noHBand="0" w:noVBand="1"/>
        <w:tblCaption w:val="Texto de currículo"/>
        <w:tblDescription w:val="Currículo"/>
      </w:tblPr>
      <w:tblGrid>
        <w:gridCol w:w="1414"/>
        <w:gridCol w:w="190"/>
        <w:gridCol w:w="8142"/>
      </w:tblGrid>
      <w:tr w:rsidR="001518FA" w14:paraId="5A14D79E" w14:textId="77777777" w:rsidTr="001F6ACC">
        <w:tc>
          <w:tcPr>
            <w:tcW w:w="1414" w:type="dxa"/>
          </w:tcPr>
          <w:p w14:paraId="2DEF686B" w14:textId="77777777" w:rsidR="00E563F6" w:rsidRPr="001518FA" w:rsidRDefault="0053131E">
            <w:pPr>
              <w:pStyle w:val="Ttulo1"/>
              <w:rPr>
                <w:rStyle w:val="nfasis"/>
              </w:rPr>
            </w:pPr>
            <w:r w:rsidRPr="001518FA">
              <w:rPr>
                <w:rStyle w:val="nfasis"/>
              </w:rPr>
              <w:t>Cuestión 1</w:t>
            </w:r>
            <w:r w:rsidR="001518FA" w:rsidRPr="001518FA">
              <w:rPr>
                <w:rStyle w:val="nfasis"/>
              </w:rPr>
              <w:t xml:space="preserve"> a)</w:t>
            </w:r>
          </w:p>
          <w:p w14:paraId="2588AA1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69A479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1D7B94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7DE3C0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EE21BA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94B1BA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31452B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7A96C3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065E4C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3F8DEC0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ECA637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2BBD8A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A9088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A4297B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FDA4EA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7A7543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1A9778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997E72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F1EF281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14F5253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1B5F31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84E2CA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76A0B40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168C43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B1A265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272944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62FAC0A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858EB0A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DD4325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A4A27CB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C2C609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A8DE34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617165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D1C5F6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1BFD66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4689232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E85309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8B5FDA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CBB4BE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FE6D483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C50E09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59D81E4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72A1E3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5455E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3DDE85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6F3227B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4A5F13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9D8F09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6D2263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A34C14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0B4C18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64D49B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A9F6F9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A27833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BB9325E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4D1BAF5C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715D548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1239C93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011085B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6CEC7A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7302196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20128CA0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3E0D9F3D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B26E475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17A16CC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7928AE1F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B3E0C7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0919A007" w14:textId="77777777" w:rsidR="001518FA" w:rsidRPr="001518FA" w:rsidRDefault="001518FA" w:rsidP="001518FA">
            <w:pPr>
              <w:rPr>
                <w:rStyle w:val="nfasis"/>
              </w:rPr>
            </w:pPr>
          </w:p>
          <w:p w14:paraId="5287DEF6" w14:textId="01193D2A" w:rsidR="001518FA" w:rsidRPr="001518FA" w:rsidRDefault="001518FA" w:rsidP="001518FA">
            <w:pPr>
              <w:rPr>
                <w:rStyle w:val="nfasis"/>
              </w:rPr>
            </w:pPr>
          </w:p>
        </w:tc>
        <w:tc>
          <w:tcPr>
            <w:tcW w:w="190" w:type="dxa"/>
          </w:tcPr>
          <w:p w14:paraId="423604A5" w14:textId="77777777" w:rsidR="001518FA" w:rsidRPr="001518FA" w:rsidRDefault="001518FA">
            <w:pPr>
              <w:rPr>
                <w:rStyle w:val="nfasis"/>
              </w:rPr>
            </w:pPr>
          </w:p>
          <w:p w14:paraId="6695A317" w14:textId="77777777" w:rsidR="001518FA" w:rsidRPr="001518FA" w:rsidRDefault="001518FA">
            <w:pPr>
              <w:rPr>
                <w:rStyle w:val="nfasis"/>
              </w:rPr>
            </w:pPr>
          </w:p>
          <w:p w14:paraId="01F2CF1A" w14:textId="77777777" w:rsidR="001518FA" w:rsidRPr="001518FA" w:rsidRDefault="001518FA">
            <w:pPr>
              <w:rPr>
                <w:rStyle w:val="nfasis"/>
              </w:rPr>
            </w:pPr>
          </w:p>
          <w:p w14:paraId="2075E2F9" w14:textId="77777777" w:rsidR="001518FA" w:rsidRPr="001518FA" w:rsidRDefault="001518FA">
            <w:pPr>
              <w:rPr>
                <w:rStyle w:val="nfasis"/>
              </w:rPr>
            </w:pPr>
          </w:p>
          <w:p w14:paraId="0F0D3F45" w14:textId="77777777" w:rsidR="001518FA" w:rsidRPr="001518FA" w:rsidRDefault="001518FA">
            <w:pPr>
              <w:rPr>
                <w:rStyle w:val="nfasis"/>
              </w:rPr>
            </w:pPr>
          </w:p>
          <w:p w14:paraId="7955AE9C" w14:textId="77777777" w:rsidR="001518FA" w:rsidRPr="001518FA" w:rsidRDefault="001518FA">
            <w:pPr>
              <w:rPr>
                <w:rStyle w:val="nfasis"/>
              </w:rPr>
            </w:pPr>
          </w:p>
          <w:p w14:paraId="36BF9158" w14:textId="77777777" w:rsidR="001518FA" w:rsidRPr="001518FA" w:rsidRDefault="001518FA">
            <w:pPr>
              <w:rPr>
                <w:rStyle w:val="nfasis"/>
              </w:rPr>
            </w:pPr>
          </w:p>
          <w:p w14:paraId="6ACBD09A" w14:textId="77777777" w:rsidR="001518FA" w:rsidRPr="001518FA" w:rsidRDefault="001518FA">
            <w:pPr>
              <w:rPr>
                <w:rStyle w:val="nfasis"/>
              </w:rPr>
            </w:pPr>
          </w:p>
          <w:p w14:paraId="518BBC47" w14:textId="77777777" w:rsidR="001518FA" w:rsidRPr="001518FA" w:rsidRDefault="001518FA">
            <w:pPr>
              <w:rPr>
                <w:rStyle w:val="nfasis"/>
              </w:rPr>
            </w:pPr>
          </w:p>
          <w:p w14:paraId="67A390A5" w14:textId="77777777" w:rsidR="001518FA" w:rsidRPr="001518FA" w:rsidRDefault="001518FA">
            <w:pPr>
              <w:rPr>
                <w:rStyle w:val="nfasis"/>
              </w:rPr>
            </w:pPr>
          </w:p>
          <w:p w14:paraId="207B51FF" w14:textId="77777777" w:rsidR="001518FA" w:rsidRPr="001518FA" w:rsidRDefault="001518FA">
            <w:pPr>
              <w:rPr>
                <w:rStyle w:val="nfasis"/>
              </w:rPr>
            </w:pPr>
          </w:p>
          <w:p w14:paraId="09C898B9" w14:textId="77777777" w:rsidR="001518FA" w:rsidRPr="001518FA" w:rsidRDefault="001518FA">
            <w:pPr>
              <w:rPr>
                <w:rStyle w:val="nfasis"/>
              </w:rPr>
            </w:pPr>
          </w:p>
          <w:p w14:paraId="27C95CEC" w14:textId="77777777" w:rsidR="001518FA" w:rsidRPr="001518FA" w:rsidRDefault="001518FA">
            <w:pPr>
              <w:rPr>
                <w:rStyle w:val="nfasis"/>
              </w:rPr>
            </w:pPr>
          </w:p>
          <w:p w14:paraId="2866CEAB" w14:textId="77777777" w:rsidR="001518FA" w:rsidRPr="001518FA" w:rsidRDefault="001518FA">
            <w:pPr>
              <w:rPr>
                <w:rStyle w:val="nfasis"/>
              </w:rPr>
            </w:pPr>
          </w:p>
          <w:p w14:paraId="7ED86312" w14:textId="77777777" w:rsidR="001518FA" w:rsidRPr="001518FA" w:rsidRDefault="001518FA">
            <w:pPr>
              <w:rPr>
                <w:rStyle w:val="nfasis"/>
              </w:rPr>
            </w:pPr>
          </w:p>
          <w:p w14:paraId="796579DB" w14:textId="77777777" w:rsidR="001518FA" w:rsidRPr="001518FA" w:rsidRDefault="001518FA">
            <w:pPr>
              <w:rPr>
                <w:rStyle w:val="nfasis"/>
              </w:rPr>
            </w:pPr>
          </w:p>
          <w:p w14:paraId="473DF663" w14:textId="77777777" w:rsidR="001518FA" w:rsidRPr="001518FA" w:rsidRDefault="001518FA">
            <w:pPr>
              <w:rPr>
                <w:rStyle w:val="nfasis"/>
              </w:rPr>
            </w:pPr>
          </w:p>
          <w:p w14:paraId="47561692" w14:textId="77777777" w:rsidR="001518FA" w:rsidRPr="001518FA" w:rsidRDefault="001518FA">
            <w:pPr>
              <w:rPr>
                <w:rStyle w:val="nfasis"/>
              </w:rPr>
            </w:pPr>
          </w:p>
          <w:p w14:paraId="184ECC26" w14:textId="77777777" w:rsidR="001518FA" w:rsidRPr="001518FA" w:rsidRDefault="001518FA">
            <w:pPr>
              <w:rPr>
                <w:rStyle w:val="nfasis"/>
              </w:rPr>
            </w:pPr>
          </w:p>
          <w:p w14:paraId="21B19F2B" w14:textId="77777777" w:rsidR="001518FA" w:rsidRPr="001518FA" w:rsidRDefault="001518FA">
            <w:pPr>
              <w:rPr>
                <w:rStyle w:val="nfasis"/>
              </w:rPr>
            </w:pPr>
          </w:p>
          <w:p w14:paraId="01CEA813" w14:textId="77777777" w:rsidR="001518FA" w:rsidRPr="001518FA" w:rsidRDefault="001518FA">
            <w:pPr>
              <w:rPr>
                <w:rStyle w:val="nfasis"/>
              </w:rPr>
            </w:pPr>
          </w:p>
          <w:p w14:paraId="1493B640" w14:textId="77777777" w:rsidR="001518FA" w:rsidRPr="001518FA" w:rsidRDefault="001518FA">
            <w:pPr>
              <w:rPr>
                <w:rStyle w:val="nfasis"/>
              </w:rPr>
            </w:pPr>
          </w:p>
          <w:p w14:paraId="42D45F61" w14:textId="77777777" w:rsidR="001518FA" w:rsidRPr="001518FA" w:rsidRDefault="001518FA">
            <w:pPr>
              <w:rPr>
                <w:rStyle w:val="nfasis"/>
              </w:rPr>
            </w:pPr>
          </w:p>
          <w:p w14:paraId="25BC56CB" w14:textId="77777777" w:rsidR="001518FA" w:rsidRPr="001518FA" w:rsidRDefault="001518FA">
            <w:pPr>
              <w:rPr>
                <w:rStyle w:val="nfasis"/>
              </w:rPr>
            </w:pPr>
          </w:p>
          <w:p w14:paraId="36EDC2EC" w14:textId="77777777" w:rsidR="001518FA" w:rsidRPr="001518FA" w:rsidRDefault="001518FA">
            <w:pPr>
              <w:rPr>
                <w:rStyle w:val="nfasis"/>
              </w:rPr>
            </w:pPr>
          </w:p>
          <w:p w14:paraId="0A6A8992" w14:textId="77777777" w:rsidR="001518FA" w:rsidRPr="001518FA" w:rsidRDefault="001518FA">
            <w:pPr>
              <w:rPr>
                <w:rStyle w:val="nfasis"/>
              </w:rPr>
            </w:pPr>
          </w:p>
          <w:p w14:paraId="23CF1600" w14:textId="77777777" w:rsidR="001518FA" w:rsidRPr="001518FA" w:rsidRDefault="001518FA">
            <w:pPr>
              <w:rPr>
                <w:rStyle w:val="nfasis"/>
              </w:rPr>
            </w:pPr>
          </w:p>
          <w:p w14:paraId="3CC83F9F" w14:textId="77777777" w:rsidR="001518FA" w:rsidRPr="001518FA" w:rsidRDefault="001518FA">
            <w:pPr>
              <w:rPr>
                <w:rStyle w:val="nfasis"/>
              </w:rPr>
            </w:pPr>
          </w:p>
          <w:p w14:paraId="791ADE8A" w14:textId="77777777" w:rsidR="001518FA" w:rsidRPr="001518FA" w:rsidRDefault="001518FA">
            <w:pPr>
              <w:rPr>
                <w:rStyle w:val="nfasis"/>
              </w:rPr>
            </w:pPr>
          </w:p>
          <w:p w14:paraId="00B5C09F" w14:textId="77777777" w:rsidR="001518FA" w:rsidRPr="001518FA" w:rsidRDefault="001518FA">
            <w:pPr>
              <w:rPr>
                <w:rStyle w:val="nfasis"/>
              </w:rPr>
            </w:pPr>
          </w:p>
          <w:p w14:paraId="60A7E308" w14:textId="77777777" w:rsidR="001518FA" w:rsidRPr="001518FA" w:rsidRDefault="001518FA">
            <w:pPr>
              <w:rPr>
                <w:rStyle w:val="nfasis"/>
              </w:rPr>
            </w:pPr>
          </w:p>
          <w:p w14:paraId="391AC08F" w14:textId="77777777" w:rsidR="001518FA" w:rsidRPr="001518FA" w:rsidRDefault="001518FA">
            <w:pPr>
              <w:rPr>
                <w:rStyle w:val="nfasis"/>
              </w:rPr>
            </w:pPr>
          </w:p>
          <w:p w14:paraId="61853217" w14:textId="77777777" w:rsidR="001518FA" w:rsidRPr="001518FA" w:rsidRDefault="001518FA">
            <w:pPr>
              <w:rPr>
                <w:rStyle w:val="nfasis"/>
              </w:rPr>
            </w:pPr>
          </w:p>
          <w:p w14:paraId="128C5968" w14:textId="77777777" w:rsidR="001518FA" w:rsidRPr="001518FA" w:rsidRDefault="001518FA">
            <w:pPr>
              <w:rPr>
                <w:rStyle w:val="nfasis"/>
              </w:rPr>
            </w:pPr>
          </w:p>
          <w:p w14:paraId="3C311A9D" w14:textId="77777777" w:rsidR="001518FA" w:rsidRPr="001518FA" w:rsidRDefault="001518FA">
            <w:pPr>
              <w:rPr>
                <w:rStyle w:val="nfasis"/>
              </w:rPr>
            </w:pPr>
          </w:p>
          <w:p w14:paraId="47226483" w14:textId="77777777" w:rsidR="001518FA" w:rsidRPr="001518FA" w:rsidRDefault="001518FA">
            <w:pPr>
              <w:rPr>
                <w:rStyle w:val="nfasis"/>
              </w:rPr>
            </w:pPr>
          </w:p>
          <w:p w14:paraId="216B075C" w14:textId="77777777" w:rsidR="001518FA" w:rsidRPr="001518FA" w:rsidRDefault="001518FA">
            <w:pPr>
              <w:rPr>
                <w:rStyle w:val="nfasis"/>
              </w:rPr>
            </w:pPr>
          </w:p>
          <w:p w14:paraId="5FB6EE34" w14:textId="77777777" w:rsidR="001518FA" w:rsidRPr="001518FA" w:rsidRDefault="001518FA">
            <w:pPr>
              <w:rPr>
                <w:rStyle w:val="nfasis"/>
              </w:rPr>
            </w:pPr>
          </w:p>
          <w:p w14:paraId="4AAD2EB5" w14:textId="77777777" w:rsidR="001518FA" w:rsidRPr="001518FA" w:rsidRDefault="001518FA">
            <w:pPr>
              <w:rPr>
                <w:rStyle w:val="nfasis"/>
              </w:rPr>
            </w:pPr>
          </w:p>
          <w:p w14:paraId="3483036E" w14:textId="77777777" w:rsidR="001518FA" w:rsidRPr="001518FA" w:rsidRDefault="001518FA">
            <w:pPr>
              <w:rPr>
                <w:rStyle w:val="nfasis"/>
              </w:rPr>
            </w:pPr>
          </w:p>
          <w:p w14:paraId="7DDF64A9" w14:textId="77777777" w:rsidR="001518FA" w:rsidRPr="001518FA" w:rsidRDefault="001518FA">
            <w:pPr>
              <w:rPr>
                <w:rStyle w:val="nfasis"/>
              </w:rPr>
            </w:pPr>
          </w:p>
          <w:p w14:paraId="078F93D4" w14:textId="77777777" w:rsidR="001518FA" w:rsidRPr="001518FA" w:rsidRDefault="001518FA">
            <w:pPr>
              <w:rPr>
                <w:rStyle w:val="nfasis"/>
              </w:rPr>
            </w:pPr>
          </w:p>
          <w:p w14:paraId="331BD6A2" w14:textId="77777777" w:rsidR="001518FA" w:rsidRPr="001518FA" w:rsidRDefault="001518FA">
            <w:pPr>
              <w:rPr>
                <w:rStyle w:val="nfasis"/>
              </w:rPr>
            </w:pPr>
          </w:p>
          <w:p w14:paraId="4FB91AF1" w14:textId="77777777" w:rsidR="001518FA" w:rsidRPr="001518FA" w:rsidRDefault="001518FA">
            <w:pPr>
              <w:rPr>
                <w:rStyle w:val="nfasis"/>
              </w:rPr>
            </w:pPr>
          </w:p>
          <w:p w14:paraId="6761AFA3" w14:textId="77777777" w:rsidR="001518FA" w:rsidRPr="001518FA" w:rsidRDefault="001518FA">
            <w:pPr>
              <w:rPr>
                <w:rStyle w:val="nfasis"/>
              </w:rPr>
            </w:pPr>
          </w:p>
          <w:p w14:paraId="5C288FD3" w14:textId="77777777" w:rsidR="001518FA" w:rsidRPr="001518FA" w:rsidRDefault="001518FA">
            <w:pPr>
              <w:rPr>
                <w:rStyle w:val="nfasis"/>
              </w:rPr>
            </w:pPr>
          </w:p>
          <w:p w14:paraId="13ECC227" w14:textId="77777777" w:rsidR="001518FA" w:rsidRPr="001518FA" w:rsidRDefault="001518FA">
            <w:pPr>
              <w:rPr>
                <w:rStyle w:val="nfasis"/>
              </w:rPr>
            </w:pPr>
          </w:p>
          <w:p w14:paraId="623D3E9C" w14:textId="77777777" w:rsidR="001518FA" w:rsidRPr="001518FA" w:rsidRDefault="001518FA">
            <w:pPr>
              <w:rPr>
                <w:rStyle w:val="nfasis"/>
              </w:rPr>
            </w:pPr>
          </w:p>
          <w:p w14:paraId="7328AE9A" w14:textId="77777777" w:rsidR="001518FA" w:rsidRPr="001518FA" w:rsidRDefault="001518FA">
            <w:pPr>
              <w:rPr>
                <w:rStyle w:val="nfasis"/>
              </w:rPr>
            </w:pPr>
          </w:p>
          <w:p w14:paraId="183E9D89" w14:textId="77777777" w:rsidR="001518FA" w:rsidRPr="001518FA" w:rsidRDefault="001518FA">
            <w:pPr>
              <w:rPr>
                <w:rStyle w:val="nfasis"/>
              </w:rPr>
            </w:pPr>
          </w:p>
          <w:p w14:paraId="4DEE14AD" w14:textId="77777777" w:rsidR="001518FA" w:rsidRPr="001518FA" w:rsidRDefault="001518FA">
            <w:pPr>
              <w:rPr>
                <w:rStyle w:val="nfasis"/>
              </w:rPr>
            </w:pPr>
          </w:p>
          <w:p w14:paraId="196CDDF5" w14:textId="77777777" w:rsidR="001518FA" w:rsidRPr="001518FA" w:rsidRDefault="001518FA">
            <w:pPr>
              <w:rPr>
                <w:rStyle w:val="nfasis"/>
              </w:rPr>
            </w:pPr>
          </w:p>
          <w:p w14:paraId="0DC9E0D2" w14:textId="77777777" w:rsidR="001518FA" w:rsidRPr="001518FA" w:rsidRDefault="001518FA">
            <w:pPr>
              <w:rPr>
                <w:rStyle w:val="nfasis"/>
              </w:rPr>
            </w:pPr>
          </w:p>
          <w:p w14:paraId="06563CEF" w14:textId="77777777" w:rsidR="001518FA" w:rsidRPr="001518FA" w:rsidRDefault="001518FA">
            <w:pPr>
              <w:rPr>
                <w:rStyle w:val="nfasis"/>
              </w:rPr>
            </w:pPr>
          </w:p>
          <w:p w14:paraId="155BD237" w14:textId="77777777" w:rsidR="001518FA" w:rsidRPr="001518FA" w:rsidRDefault="001518FA">
            <w:pPr>
              <w:rPr>
                <w:rStyle w:val="nfasis"/>
              </w:rPr>
            </w:pPr>
          </w:p>
          <w:p w14:paraId="4BF7D9C9" w14:textId="77777777" w:rsidR="001518FA" w:rsidRPr="001518FA" w:rsidRDefault="001518FA">
            <w:pPr>
              <w:rPr>
                <w:rStyle w:val="nfasis"/>
              </w:rPr>
            </w:pPr>
          </w:p>
          <w:p w14:paraId="6398F4E2" w14:textId="77777777" w:rsidR="001518FA" w:rsidRPr="001518FA" w:rsidRDefault="001518FA">
            <w:pPr>
              <w:rPr>
                <w:rStyle w:val="nfasis"/>
              </w:rPr>
            </w:pPr>
          </w:p>
          <w:p w14:paraId="19045665" w14:textId="77777777" w:rsidR="001518FA" w:rsidRPr="001518FA" w:rsidRDefault="001518FA">
            <w:pPr>
              <w:rPr>
                <w:rStyle w:val="nfasis"/>
              </w:rPr>
            </w:pPr>
          </w:p>
          <w:p w14:paraId="174F8D81" w14:textId="77777777" w:rsidR="001518FA" w:rsidRPr="001518FA" w:rsidRDefault="001518FA">
            <w:pPr>
              <w:rPr>
                <w:rStyle w:val="nfasis"/>
              </w:rPr>
            </w:pPr>
          </w:p>
          <w:p w14:paraId="73502EB4" w14:textId="77777777" w:rsidR="001518FA" w:rsidRPr="001518FA" w:rsidRDefault="001518FA">
            <w:pPr>
              <w:rPr>
                <w:rStyle w:val="nfasis"/>
              </w:rPr>
            </w:pPr>
          </w:p>
          <w:p w14:paraId="75C2A960" w14:textId="77777777" w:rsidR="001518FA" w:rsidRPr="001518FA" w:rsidRDefault="001518FA">
            <w:pPr>
              <w:rPr>
                <w:rStyle w:val="nfasis"/>
              </w:rPr>
            </w:pPr>
          </w:p>
          <w:p w14:paraId="487017AA" w14:textId="77777777" w:rsidR="001518FA" w:rsidRPr="001518FA" w:rsidRDefault="001518FA">
            <w:pPr>
              <w:rPr>
                <w:rStyle w:val="nfasis"/>
              </w:rPr>
            </w:pPr>
          </w:p>
          <w:p w14:paraId="73590A00" w14:textId="77777777" w:rsidR="001518FA" w:rsidRPr="001518FA" w:rsidRDefault="001518FA">
            <w:pPr>
              <w:rPr>
                <w:rStyle w:val="nfasis"/>
              </w:rPr>
            </w:pPr>
          </w:p>
          <w:p w14:paraId="21EDC6EC" w14:textId="77777777" w:rsidR="001518FA" w:rsidRPr="001518FA" w:rsidRDefault="001518FA">
            <w:pPr>
              <w:rPr>
                <w:rStyle w:val="nfasis"/>
              </w:rPr>
            </w:pPr>
          </w:p>
          <w:p w14:paraId="0BBAF512" w14:textId="77777777" w:rsidR="001518FA" w:rsidRPr="001518FA" w:rsidRDefault="001518FA">
            <w:pPr>
              <w:rPr>
                <w:rStyle w:val="nfasis"/>
              </w:rPr>
            </w:pPr>
          </w:p>
          <w:p w14:paraId="41242E3D" w14:textId="77777777" w:rsidR="001518FA" w:rsidRPr="001518FA" w:rsidRDefault="001518FA">
            <w:pPr>
              <w:rPr>
                <w:rStyle w:val="nfasis"/>
              </w:rPr>
            </w:pPr>
          </w:p>
          <w:p w14:paraId="5FDD7B0C" w14:textId="77777777" w:rsidR="001518FA" w:rsidRPr="001518FA" w:rsidRDefault="001518FA">
            <w:pPr>
              <w:rPr>
                <w:rStyle w:val="nfasis"/>
              </w:rPr>
            </w:pPr>
          </w:p>
          <w:p w14:paraId="29F03501" w14:textId="77777777" w:rsidR="001518FA" w:rsidRPr="001518FA" w:rsidRDefault="001518FA">
            <w:pPr>
              <w:rPr>
                <w:rStyle w:val="nfasis"/>
              </w:rPr>
            </w:pPr>
          </w:p>
          <w:p w14:paraId="27B7110C" w14:textId="77777777" w:rsidR="001518FA" w:rsidRPr="001518FA" w:rsidRDefault="001518FA">
            <w:pPr>
              <w:rPr>
                <w:rStyle w:val="nfasis"/>
              </w:rPr>
            </w:pPr>
          </w:p>
          <w:p w14:paraId="41817449" w14:textId="1C019A81" w:rsidR="00E563F6" w:rsidRPr="001518FA" w:rsidRDefault="001518FA">
            <w:pPr>
              <w:rPr>
                <w:rStyle w:val="nfasis"/>
              </w:rPr>
            </w:pPr>
            <w:r w:rsidRPr="001518FA">
              <w:rPr>
                <w:rStyle w:val="nfasis"/>
              </w:rPr>
              <w:t xml:space="preserve">B) </w:t>
            </w:r>
          </w:p>
        </w:tc>
        <w:tc>
          <w:tcPr>
            <w:tcW w:w="8142" w:type="dxa"/>
          </w:tcPr>
          <w:p w14:paraId="1AD00CBB" w14:textId="28724A8B" w:rsidR="00E563F6" w:rsidRDefault="0053131E">
            <w:r w:rsidRPr="0053131E">
              <w:lastRenderedPageBreak/>
              <w:t xml:space="preserve">En el desarrollo de productos y/o aplicaciones, ya sean para la </w:t>
            </w:r>
            <w:proofErr w:type="gramStart"/>
            <w:r w:rsidRPr="0053131E">
              <w:t>web ,</w:t>
            </w:r>
            <w:proofErr w:type="gramEnd"/>
            <w:r w:rsidRPr="0053131E">
              <w:t xml:space="preserve"> como otro tipo de aplicaciones informáticas, hay una serie de fases que conviene seguir</w:t>
            </w:r>
            <w:r w:rsidR="00A15CBF">
              <w:t>.</w:t>
            </w:r>
            <w:r w:rsidRPr="0053131E">
              <w:t xml:space="preserve"> De forma general los pasos a seguir serán:</w:t>
            </w:r>
          </w:p>
          <w:p w14:paraId="0EDB158D" w14:textId="5DA303BB" w:rsidR="0053131E" w:rsidRPr="00B83A78" w:rsidRDefault="0053131E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C7C7C7" w:themeColor="background2" w:themeShade="E6"/>
                <w:sz w:val="24"/>
                <w:szCs w:val="24"/>
              </w:rPr>
            </w:pPr>
            <w:r w:rsidRPr="00B83A78">
              <w:rPr>
                <w:b/>
                <w:bCs/>
                <w:color w:val="C7C7C7" w:themeColor="background2" w:themeShade="E6"/>
                <w:sz w:val="24"/>
                <w:szCs w:val="24"/>
              </w:rPr>
              <w:t>Sketch</w:t>
            </w:r>
          </w:p>
          <w:p w14:paraId="244112CC" w14:textId="43A273F0" w:rsidR="0053131E" w:rsidRPr="00B83A78" w:rsidRDefault="00170AC5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FB2710" wp14:editId="1260F4B9">
                  <wp:simplePos x="0" y="0"/>
                  <wp:positionH relativeFrom="column">
                    <wp:posOffset>2219729</wp:posOffset>
                  </wp:positionH>
                  <wp:positionV relativeFrom="paragraph">
                    <wp:posOffset>78105</wp:posOffset>
                  </wp:positionV>
                  <wp:extent cx="2761677" cy="2761677"/>
                  <wp:effectExtent l="0" t="0" r="635" b="635"/>
                  <wp:wrapThrough wrapText="bothSides">
                    <wp:wrapPolygon edited="0">
                      <wp:start x="0" y="0"/>
                      <wp:lineTo x="0" y="21456"/>
                      <wp:lineTo x="21456" y="21456"/>
                      <wp:lineTo x="21456" y="0"/>
                      <wp:lineTo x="0" y="0"/>
                    </wp:wrapPolygon>
                  </wp:wrapThrough>
                  <wp:docPr id="1" name="Imagen 1" descr="Diagrama de orden de la estructura del desarrol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 de orden de la estructura del desarrollo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77" cy="276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3131E" w:rsidRPr="00B83A78">
              <w:rPr>
                <w:b/>
                <w:bCs/>
                <w:sz w:val="24"/>
                <w:szCs w:val="24"/>
              </w:rPr>
              <w:t>Wireframe</w:t>
            </w:r>
            <w:proofErr w:type="spellEnd"/>
          </w:p>
          <w:p w14:paraId="73BA786F" w14:textId="77777777" w:rsidR="0053131E" w:rsidRPr="00B83A78" w:rsidRDefault="0053131E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B83A78">
              <w:rPr>
                <w:b/>
                <w:bCs/>
                <w:sz w:val="24"/>
                <w:szCs w:val="24"/>
              </w:rPr>
              <w:t>Mockup</w:t>
            </w:r>
          </w:p>
          <w:p w14:paraId="4EAE611E" w14:textId="77777777" w:rsidR="0053131E" w:rsidRPr="00B83A78" w:rsidRDefault="0053131E" w:rsidP="0053131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B83A78">
              <w:rPr>
                <w:b/>
                <w:bCs/>
                <w:sz w:val="24"/>
                <w:szCs w:val="24"/>
              </w:rPr>
              <w:t>Prototipo</w:t>
            </w:r>
          </w:p>
          <w:p w14:paraId="077D6DF3" w14:textId="51EB532B" w:rsidR="00B83A78" w:rsidRPr="00170AC5" w:rsidRDefault="00B83A78" w:rsidP="00B83A78">
            <w:pPr>
              <w:rPr>
                <w:color w:val="auto"/>
              </w:rPr>
            </w:pPr>
            <w:r>
              <w:rPr>
                <w:color w:val="auto"/>
              </w:rPr>
              <w:t xml:space="preserve">De esta lista, nos interesan principalmente 3: </w:t>
            </w:r>
            <w:proofErr w:type="spellStart"/>
            <w:r w:rsidRPr="00B83A78">
              <w:rPr>
                <w:b/>
                <w:bCs/>
                <w:color w:val="auto"/>
                <w:sz w:val="22"/>
                <w:szCs w:val="22"/>
              </w:rPr>
              <w:t>Wireframe</w:t>
            </w:r>
            <w:proofErr w:type="spellEnd"/>
            <w:r w:rsidRPr="00B83A78">
              <w:rPr>
                <w:b/>
                <w:bCs/>
                <w:color w:val="auto"/>
                <w:sz w:val="22"/>
                <w:szCs w:val="22"/>
              </w:rPr>
              <w:t>, Mockup y Prototipo</w:t>
            </w:r>
            <w:r w:rsidR="00170AC5">
              <w:rPr>
                <w:b/>
                <w:bCs/>
                <w:color w:val="auto"/>
                <w:sz w:val="22"/>
                <w:szCs w:val="22"/>
              </w:rPr>
              <w:t xml:space="preserve">. </w:t>
            </w:r>
            <w:r w:rsidR="00170AC5" w:rsidRPr="00170AC5">
              <w:rPr>
                <w:color w:val="auto"/>
              </w:rPr>
              <w:t xml:space="preserve">Darle un vistazo a cada uno seguramente sea la mejor forma </w:t>
            </w:r>
            <w:proofErr w:type="gramStart"/>
            <w:r w:rsidR="00170AC5" w:rsidRPr="00170AC5">
              <w:rPr>
                <w:color w:val="auto"/>
              </w:rPr>
              <w:t>de  visualizar</w:t>
            </w:r>
            <w:proofErr w:type="gramEnd"/>
            <w:r w:rsidR="00170AC5" w:rsidRPr="00170AC5">
              <w:rPr>
                <w:color w:val="auto"/>
              </w:rPr>
              <w:t xml:space="preserve"> sus diferencias.</w:t>
            </w:r>
          </w:p>
          <w:p w14:paraId="75A8407F" w14:textId="77777777" w:rsidR="00B83A78" w:rsidRDefault="00B83A78" w:rsidP="00B83A78">
            <w:pPr>
              <w:pStyle w:val="Ttulo1"/>
              <w:jc w:val="center"/>
              <w:rPr>
                <w:b/>
                <w:bCs/>
                <w:sz w:val="24"/>
                <w:szCs w:val="24"/>
              </w:rPr>
            </w:pPr>
            <w:r w:rsidRPr="00B83A78">
              <w:rPr>
                <w:b/>
                <w:bCs/>
                <w:sz w:val="24"/>
                <w:szCs w:val="24"/>
              </w:rPr>
              <w:t>WireFrame</w:t>
            </w:r>
          </w:p>
          <w:p w14:paraId="49B75294" w14:textId="120785F9" w:rsidR="00A15CBF" w:rsidRDefault="00A15CBF" w:rsidP="00A15CBF">
            <w:proofErr w:type="spellStart"/>
            <w:r>
              <w:t>Wireframe</w:t>
            </w:r>
            <w:proofErr w:type="spellEnd"/>
            <w:r>
              <w:t xml:space="preserve"> es una ilustración bidimensional de la interfaz de una página o una aplicación que se centra específicamente en la asignación de espacio y priorización del contenido, las funcionalidades disponibles, y los comportamientos deseados. Por estas razones, los </w:t>
            </w:r>
            <w:proofErr w:type="spellStart"/>
            <w:r>
              <w:t>wireframes</w:t>
            </w:r>
            <w:proofErr w:type="spellEnd"/>
            <w:r>
              <w:t xml:space="preserve"> normalmente carecen de estilo tipográfico, color o aplicaciones gráficas, ya que su principal objetivo reside en la funcionalidad, comportamiento y jerarquía de contenidos. En otras palabras, se centra en “qué hace la pantalla, no cómo se ve”. </w:t>
            </w:r>
          </w:p>
          <w:p w14:paraId="45AB5C80" w14:textId="1227767C" w:rsidR="00A15CBF" w:rsidRDefault="00A15CBF" w:rsidP="00A15CBF">
            <w:r>
              <w:rPr>
                <w:noProof/>
              </w:rPr>
              <w:drawing>
                <wp:inline distT="0" distB="0" distL="0" distR="0" wp14:anchorId="0EF940C0" wp14:editId="1D1FD8CC">
                  <wp:extent cx="4722323" cy="2874818"/>
                  <wp:effectExtent l="0" t="0" r="2540" b="1905"/>
                  <wp:docPr id="2" name="Imagen 2" descr="Ejemplo de Wireframe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jemplo de Wireframe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93" cy="289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DC9F" w14:textId="6F8BF619" w:rsidR="00A15CBF" w:rsidRDefault="00410DA9" w:rsidP="00A15CBF">
            <w:pPr>
              <w:pStyle w:val="Ttulo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Mockup</w:t>
            </w:r>
          </w:p>
          <w:p w14:paraId="75D210C0" w14:textId="2E7F6D37" w:rsidR="00410DA9" w:rsidRDefault="00410DA9" w:rsidP="00410DA9">
            <w:r>
              <w:t xml:space="preserve">El Mockup es una representación más avanzada del diseño gráfico y comunicativo de un proyecto. Hay dos escuelas de pensamiento que se diferencian en como conciben la forma de crear un </w:t>
            </w:r>
            <w:proofErr w:type="spellStart"/>
            <w:r>
              <w:t>MockUp</w:t>
            </w:r>
            <w:proofErr w:type="spellEnd"/>
            <w:r>
              <w:t xml:space="preserve">, aquellos que creen que la maqueta debe representar el producto final exactamente (alta </w:t>
            </w:r>
            <w:r>
              <w:lastRenderedPageBreak/>
              <w:t>fidelidad), y aquellos que ven la fase de maqueta como más transitorio y no debe tomar demasiado tiempo (media fidelidad).</w:t>
            </w:r>
          </w:p>
          <w:p w14:paraId="16D99B0D" w14:textId="77777777" w:rsidR="00410DA9" w:rsidRDefault="00410DA9" w:rsidP="00410DA9"/>
          <w:p w14:paraId="676D139E" w14:textId="698D95D8" w:rsidR="00410DA9" w:rsidRDefault="00410DA9" w:rsidP="00410DA9">
            <w:r>
              <w:t xml:space="preserve">Podríamos decir que generalmente es, una composición gráfica completa que ha utilizado el </w:t>
            </w:r>
            <w:proofErr w:type="spellStart"/>
            <w:r>
              <w:t>wireframe</w:t>
            </w:r>
            <w:proofErr w:type="spellEnd"/>
            <w:r>
              <w:t xml:space="preserve"> como plantilla introduciendo todos los elementos gráficos y visuales, convirtiéndose así en un modelo a escala de un producto que se utiliza para demostrar y probar un diseño. El mockup es un medio de representación de la apariencia del producto, y muestra los fundamentos de su funcionalidad. Los </w:t>
            </w:r>
            <w:proofErr w:type="spellStart"/>
            <w:r>
              <w:t>MockUp</w:t>
            </w:r>
            <w:proofErr w:type="spellEnd"/>
            <w:r>
              <w:t xml:space="preserve"> incluyen los detalles visuales, tales como colores, tipografía, etc., y son generalmente estáticas. Al observar un mockup, se debe tener una buena idea de cómo se verá el producto final y una idea aproximada de cómo podría funcionar (incluso si las funciones aún no se han desarrollado).</w:t>
            </w:r>
          </w:p>
          <w:p w14:paraId="77BA6884" w14:textId="09DAF6C9" w:rsidR="00410DA9" w:rsidRPr="00410DA9" w:rsidRDefault="00410DA9" w:rsidP="00410DA9">
            <w:r>
              <w:rPr>
                <w:noProof/>
              </w:rPr>
              <w:drawing>
                <wp:inline distT="0" distB="0" distL="0" distR="0" wp14:anchorId="303A2B2D" wp14:editId="7A3A0008">
                  <wp:extent cx="5170715" cy="3158837"/>
                  <wp:effectExtent l="0" t="0" r="0" b="3810"/>
                  <wp:docPr id="3" name="Imagen 3" descr="Ejemplo de Mockup. Solo es una pantalla no funcional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Ejemplo de Mockup. Solo es una pantalla no funcional&#10;&#10;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19"/>
                          <a:stretch/>
                        </pic:blipFill>
                        <pic:spPr bwMode="auto">
                          <a:xfrm>
                            <a:off x="0" y="0"/>
                            <a:ext cx="5178543" cy="3163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DA45FE" w14:textId="62ECA06E" w:rsidR="000B4A93" w:rsidRDefault="000B4A93" w:rsidP="000B4A93">
            <w:pPr>
              <w:pStyle w:val="Ttulo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Prototipo</w:t>
            </w:r>
          </w:p>
          <w:p w14:paraId="698E3B95" w14:textId="69AED65F" w:rsidR="00F97E4F" w:rsidRDefault="00F97E4F" w:rsidP="00F97E4F">
            <w:r>
              <w:t>Un prototipo es un modelo (representación, demostración o simulación) fácilmente ampliable y modificable de un sistema planificado, probablemente incluyendo su interfaz y su funcionalidad de entradas y salidas.</w:t>
            </w:r>
          </w:p>
          <w:p w14:paraId="19B4274F" w14:textId="01A42A0B" w:rsidR="00F97E4F" w:rsidRDefault="00F97E4F" w:rsidP="00F97E4F">
            <w:r>
              <w:t>El prototipo es una representación de alto detalle de un proyecto digital. En ella se puede identificar y operar:</w:t>
            </w:r>
          </w:p>
          <w:p w14:paraId="2F54B626" w14:textId="23BC94D8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Sistemas de navegación</w:t>
            </w:r>
          </w:p>
          <w:p w14:paraId="5FDCAF56" w14:textId="0882E075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Paleta de colores aplicada</w:t>
            </w:r>
          </w:p>
          <w:p w14:paraId="303F66C9" w14:textId="51144CF9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Iconografía</w:t>
            </w:r>
          </w:p>
          <w:p w14:paraId="0B57001E" w14:textId="3EB77BF8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Experiencia de usuario</w:t>
            </w:r>
          </w:p>
          <w:p w14:paraId="23AC433C" w14:textId="6A35FC2B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Servicios de ayuda, búsqueda, interacción.</w:t>
            </w:r>
          </w:p>
          <w:p w14:paraId="292BF415" w14:textId="77777777" w:rsidR="00F97E4F" w:rsidRDefault="00F97E4F" w:rsidP="00F97E4F">
            <w:pPr>
              <w:pStyle w:val="Prrafodelista"/>
              <w:numPr>
                <w:ilvl w:val="0"/>
                <w:numId w:val="3"/>
              </w:numPr>
            </w:pPr>
            <w:r>
              <w:t>Otros elementos del proyecto</w:t>
            </w:r>
          </w:p>
          <w:p w14:paraId="578B5919" w14:textId="2935C8CE" w:rsidR="00F97E4F" w:rsidRDefault="00F97E4F" w:rsidP="00F97E4F">
            <w:r>
              <w:lastRenderedPageBreak/>
              <w:t xml:space="preserve">La creación del prototipo debe llevarse a cabo cuando vamos a evaluar la interacción, y sirve para definir aspectos que no quedan claramente reflejados en un boceto de papel o un </w:t>
            </w:r>
            <w:proofErr w:type="spellStart"/>
            <w:r>
              <w:t>wireframe</w:t>
            </w:r>
            <w:proofErr w:type="spellEnd"/>
            <w:r>
              <w:t xml:space="preserve"> no navegable.</w:t>
            </w:r>
          </w:p>
          <w:p w14:paraId="3E65E817" w14:textId="27337142" w:rsidR="00F97E4F" w:rsidRDefault="00F97E4F" w:rsidP="00170AC5">
            <w:r>
              <w:t>Los prototipos son navegables, por lo que sirven para testear elementos de interacción como estados «encima» de botones, validación de formularios, iconos, o cualquier elemento con el que el usuario interactúe. A través de la creación de prototipos, identificamos y solucionamos problemas UX como pueden ser la transición desde la página principal a los resultados de búsqueda sin recargar al usuario con demasiada información. Nos sirve como modelo del comportamiento del sistema que puede ser usado para entenderlo completamente o ciertos aspectos de él y así clarificar los requerimientos.</w:t>
            </w:r>
            <w:r w:rsidR="00170AC5">
              <w:t xml:space="preserve"> </w:t>
            </w:r>
          </w:p>
          <w:p w14:paraId="7B8CB8D4" w14:textId="5923D72C" w:rsidR="00170AC5" w:rsidRPr="00170AC5" w:rsidRDefault="00170AC5" w:rsidP="00170AC5">
            <w:pPr>
              <w:rPr>
                <w:sz w:val="22"/>
                <w:szCs w:val="22"/>
              </w:rPr>
            </w:pPr>
            <w:r w:rsidRPr="00170AC5">
              <w:rPr>
                <w:sz w:val="22"/>
                <w:szCs w:val="22"/>
              </w:rPr>
              <w:t xml:space="preserve">En definitiva, cada </w:t>
            </w:r>
            <w:proofErr w:type="gramStart"/>
            <w:r w:rsidRPr="00170AC5"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a</w:t>
            </w:r>
            <w:proofErr w:type="gramEnd"/>
            <w:r w:rsidRPr="00170A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 estos conceptos es una de las fases del diseño de interfaces, donde lentamente se va avanzando hasta ir obteniendo un resultado similar al final.</w:t>
            </w:r>
          </w:p>
          <w:p w14:paraId="30280B8A" w14:textId="118EB029" w:rsidR="00F97E4F" w:rsidRPr="00F97E4F" w:rsidRDefault="001518FA" w:rsidP="00F97E4F">
            <w:r>
              <w:t xml:space="preserve"> El </w:t>
            </w:r>
            <w:proofErr w:type="gramStart"/>
            <w:r>
              <w:t>link</w:t>
            </w:r>
            <w:proofErr w:type="gramEnd"/>
            <w:r>
              <w:t xml:space="preserve"> del diseño es este: </w:t>
            </w:r>
            <w:hyperlink r:id="rId15" w:history="1">
              <w:r w:rsidRPr="001518FA">
                <w:rPr>
                  <w:rStyle w:val="Hipervnculo"/>
                </w:rPr>
                <w:t>Link al diseño</w:t>
              </w:r>
            </w:hyperlink>
          </w:p>
          <w:p w14:paraId="7504F416" w14:textId="626EA4DB" w:rsidR="00A15CBF" w:rsidRPr="00A15CBF" w:rsidRDefault="00A15CBF" w:rsidP="00A15CBF"/>
        </w:tc>
      </w:tr>
      <w:tr w:rsidR="00A15CBF" w14:paraId="2960F8FE" w14:textId="77777777" w:rsidTr="001F6ACC">
        <w:tc>
          <w:tcPr>
            <w:tcW w:w="1414" w:type="dxa"/>
          </w:tcPr>
          <w:p w14:paraId="5CD94D06" w14:textId="77777777" w:rsidR="00E563F6" w:rsidRDefault="001F6ACC">
            <w:pPr>
              <w:pStyle w:val="Ttulo1"/>
              <w:rPr>
                <w:lang w:bidi="es-ES"/>
              </w:rPr>
            </w:pPr>
            <w:r>
              <w:rPr>
                <w:lang w:bidi="es-ES"/>
              </w:rPr>
              <w:lastRenderedPageBreak/>
              <w:t>Cuestión 2 a)</w:t>
            </w:r>
          </w:p>
          <w:p w14:paraId="407E8C70" w14:textId="77777777" w:rsidR="008164D3" w:rsidRDefault="008164D3" w:rsidP="008164D3">
            <w:pPr>
              <w:rPr>
                <w:lang w:bidi="es-ES"/>
              </w:rPr>
            </w:pPr>
          </w:p>
          <w:p w14:paraId="5F41575E" w14:textId="77777777" w:rsidR="008164D3" w:rsidRDefault="008164D3" w:rsidP="008164D3">
            <w:pPr>
              <w:rPr>
                <w:lang w:bidi="es-ES"/>
              </w:rPr>
            </w:pPr>
          </w:p>
          <w:p w14:paraId="68E8E4EF" w14:textId="77777777" w:rsidR="008164D3" w:rsidRDefault="008164D3" w:rsidP="008164D3">
            <w:pPr>
              <w:rPr>
                <w:lang w:bidi="es-ES"/>
              </w:rPr>
            </w:pPr>
          </w:p>
          <w:p w14:paraId="25A2D35B" w14:textId="77777777" w:rsidR="008164D3" w:rsidRDefault="008164D3" w:rsidP="008164D3">
            <w:pPr>
              <w:rPr>
                <w:lang w:bidi="es-ES"/>
              </w:rPr>
            </w:pPr>
          </w:p>
          <w:p w14:paraId="0E87E640" w14:textId="77777777" w:rsidR="008164D3" w:rsidRDefault="008164D3" w:rsidP="008164D3">
            <w:pPr>
              <w:rPr>
                <w:lang w:bidi="es-ES"/>
              </w:rPr>
            </w:pPr>
          </w:p>
          <w:p w14:paraId="1C06837B" w14:textId="77777777" w:rsidR="008164D3" w:rsidRDefault="008164D3" w:rsidP="008164D3">
            <w:pPr>
              <w:rPr>
                <w:lang w:bidi="es-ES"/>
              </w:rPr>
            </w:pPr>
          </w:p>
          <w:p w14:paraId="24D44271" w14:textId="77777777" w:rsidR="008164D3" w:rsidRDefault="008164D3" w:rsidP="008164D3">
            <w:pPr>
              <w:rPr>
                <w:lang w:bidi="es-ES"/>
              </w:rPr>
            </w:pPr>
          </w:p>
          <w:p w14:paraId="3D1581E2" w14:textId="77777777" w:rsidR="008164D3" w:rsidRDefault="008164D3" w:rsidP="008164D3">
            <w:pPr>
              <w:rPr>
                <w:lang w:bidi="es-ES"/>
              </w:rPr>
            </w:pPr>
          </w:p>
          <w:p w14:paraId="7C4257F3" w14:textId="77777777" w:rsidR="008164D3" w:rsidRDefault="008164D3" w:rsidP="008164D3">
            <w:pPr>
              <w:rPr>
                <w:lang w:bidi="es-ES"/>
              </w:rPr>
            </w:pPr>
          </w:p>
          <w:p w14:paraId="4240328A" w14:textId="77777777" w:rsidR="008164D3" w:rsidRDefault="008164D3" w:rsidP="008164D3">
            <w:pPr>
              <w:rPr>
                <w:lang w:bidi="es-ES"/>
              </w:rPr>
            </w:pPr>
          </w:p>
          <w:p w14:paraId="25D5A4FD" w14:textId="77777777" w:rsidR="008164D3" w:rsidRDefault="008164D3" w:rsidP="008164D3">
            <w:pPr>
              <w:rPr>
                <w:lang w:bidi="es-ES"/>
              </w:rPr>
            </w:pPr>
          </w:p>
          <w:p w14:paraId="4B704B32" w14:textId="77777777" w:rsidR="008164D3" w:rsidRDefault="008164D3" w:rsidP="008164D3">
            <w:pPr>
              <w:rPr>
                <w:lang w:bidi="es-ES"/>
              </w:rPr>
            </w:pPr>
          </w:p>
          <w:p w14:paraId="0EE26957" w14:textId="77777777" w:rsidR="008164D3" w:rsidRDefault="008164D3" w:rsidP="008164D3">
            <w:pPr>
              <w:rPr>
                <w:lang w:bidi="es-ES"/>
              </w:rPr>
            </w:pPr>
          </w:p>
          <w:p w14:paraId="735C75D3" w14:textId="77777777" w:rsidR="008164D3" w:rsidRDefault="008164D3" w:rsidP="008164D3">
            <w:pPr>
              <w:rPr>
                <w:lang w:bidi="es-ES"/>
              </w:rPr>
            </w:pPr>
          </w:p>
          <w:p w14:paraId="395D1710" w14:textId="77777777" w:rsidR="008164D3" w:rsidRDefault="008164D3" w:rsidP="008164D3">
            <w:pPr>
              <w:rPr>
                <w:lang w:bidi="es-ES"/>
              </w:rPr>
            </w:pPr>
          </w:p>
          <w:p w14:paraId="214F5C81" w14:textId="77777777" w:rsidR="008164D3" w:rsidRDefault="008164D3" w:rsidP="008164D3">
            <w:pPr>
              <w:rPr>
                <w:lang w:bidi="es-ES"/>
              </w:rPr>
            </w:pPr>
          </w:p>
          <w:p w14:paraId="1BFF3E8F" w14:textId="77777777" w:rsidR="008164D3" w:rsidRDefault="008164D3" w:rsidP="008164D3">
            <w:pPr>
              <w:rPr>
                <w:lang w:bidi="es-ES"/>
              </w:rPr>
            </w:pPr>
          </w:p>
          <w:p w14:paraId="3A429C78" w14:textId="77777777" w:rsidR="008164D3" w:rsidRDefault="008164D3" w:rsidP="008164D3">
            <w:pPr>
              <w:rPr>
                <w:lang w:bidi="es-ES"/>
              </w:rPr>
            </w:pPr>
          </w:p>
          <w:p w14:paraId="5A21FD14" w14:textId="77777777" w:rsidR="008164D3" w:rsidRDefault="008164D3" w:rsidP="008164D3">
            <w:pPr>
              <w:rPr>
                <w:lang w:bidi="es-ES"/>
              </w:rPr>
            </w:pPr>
          </w:p>
          <w:p w14:paraId="6C10B9FE" w14:textId="77777777" w:rsidR="008164D3" w:rsidRDefault="008164D3" w:rsidP="008164D3">
            <w:pPr>
              <w:rPr>
                <w:lang w:bidi="es-ES"/>
              </w:rPr>
            </w:pPr>
          </w:p>
          <w:p w14:paraId="46DC8C6F" w14:textId="77777777" w:rsidR="008164D3" w:rsidRDefault="008164D3" w:rsidP="008164D3">
            <w:pPr>
              <w:rPr>
                <w:lang w:bidi="es-ES"/>
              </w:rPr>
            </w:pPr>
          </w:p>
          <w:p w14:paraId="3F0D7C8F" w14:textId="77777777" w:rsidR="008164D3" w:rsidRDefault="008164D3" w:rsidP="008164D3">
            <w:pPr>
              <w:rPr>
                <w:lang w:bidi="es-ES"/>
              </w:rPr>
            </w:pPr>
          </w:p>
          <w:p w14:paraId="092B4876" w14:textId="77777777" w:rsidR="008164D3" w:rsidRDefault="008164D3" w:rsidP="008164D3">
            <w:pPr>
              <w:rPr>
                <w:lang w:bidi="es-ES"/>
              </w:rPr>
            </w:pPr>
          </w:p>
          <w:p w14:paraId="571B0068" w14:textId="77777777" w:rsidR="008164D3" w:rsidRDefault="008164D3" w:rsidP="008164D3">
            <w:pPr>
              <w:rPr>
                <w:lang w:bidi="es-ES"/>
              </w:rPr>
            </w:pPr>
          </w:p>
          <w:p w14:paraId="01E38464" w14:textId="77777777" w:rsidR="008164D3" w:rsidRDefault="008164D3" w:rsidP="008164D3">
            <w:pPr>
              <w:rPr>
                <w:lang w:bidi="es-ES"/>
              </w:rPr>
            </w:pPr>
          </w:p>
          <w:p w14:paraId="4FF46A2D" w14:textId="77777777" w:rsidR="008164D3" w:rsidRDefault="008164D3" w:rsidP="008164D3">
            <w:pPr>
              <w:rPr>
                <w:lang w:bidi="es-ES"/>
              </w:rPr>
            </w:pPr>
          </w:p>
          <w:p w14:paraId="2BD9B35B" w14:textId="77777777" w:rsidR="008164D3" w:rsidRDefault="008164D3" w:rsidP="008164D3">
            <w:pPr>
              <w:rPr>
                <w:lang w:bidi="es-ES"/>
              </w:rPr>
            </w:pPr>
          </w:p>
          <w:p w14:paraId="1605E355" w14:textId="77777777" w:rsidR="008164D3" w:rsidRDefault="008164D3" w:rsidP="008164D3">
            <w:pPr>
              <w:rPr>
                <w:lang w:bidi="es-ES"/>
              </w:rPr>
            </w:pPr>
          </w:p>
          <w:p w14:paraId="3D6FFA3A" w14:textId="77777777" w:rsidR="008164D3" w:rsidRDefault="008164D3" w:rsidP="008164D3">
            <w:pPr>
              <w:rPr>
                <w:lang w:bidi="es-ES"/>
              </w:rPr>
            </w:pPr>
          </w:p>
          <w:p w14:paraId="120AB32F" w14:textId="77777777" w:rsidR="008164D3" w:rsidRDefault="008164D3" w:rsidP="008164D3">
            <w:pPr>
              <w:rPr>
                <w:lang w:bidi="es-ES"/>
              </w:rPr>
            </w:pPr>
          </w:p>
          <w:p w14:paraId="7D20C31D" w14:textId="77777777" w:rsidR="008164D3" w:rsidRDefault="008164D3" w:rsidP="008164D3">
            <w:pPr>
              <w:rPr>
                <w:lang w:bidi="es-ES"/>
              </w:rPr>
            </w:pPr>
          </w:p>
          <w:p w14:paraId="713020A5" w14:textId="77777777" w:rsidR="008164D3" w:rsidRDefault="008164D3" w:rsidP="008164D3">
            <w:pPr>
              <w:rPr>
                <w:lang w:bidi="es-ES"/>
              </w:rPr>
            </w:pPr>
          </w:p>
          <w:p w14:paraId="53933FD0" w14:textId="77777777" w:rsidR="008164D3" w:rsidRDefault="008164D3" w:rsidP="008164D3">
            <w:pPr>
              <w:rPr>
                <w:lang w:bidi="es-ES"/>
              </w:rPr>
            </w:pPr>
          </w:p>
          <w:p w14:paraId="6CA0AA54" w14:textId="5E4FA261" w:rsidR="008164D3" w:rsidRPr="008164D3" w:rsidRDefault="008164D3" w:rsidP="008164D3">
            <w:pPr>
              <w:pStyle w:val="Ttulo1"/>
              <w:rPr>
                <w:lang w:bidi="es-ES"/>
              </w:rPr>
            </w:pPr>
            <w:r>
              <w:rPr>
                <w:lang w:bidi="es-ES"/>
              </w:rPr>
              <w:t>B)</w:t>
            </w:r>
          </w:p>
        </w:tc>
        <w:tc>
          <w:tcPr>
            <w:tcW w:w="190" w:type="dxa"/>
          </w:tcPr>
          <w:p w14:paraId="6AB341DD" w14:textId="77777777" w:rsidR="00E563F6" w:rsidRDefault="00E563F6"/>
        </w:tc>
        <w:tc>
          <w:tcPr>
            <w:tcW w:w="8142" w:type="dxa"/>
          </w:tcPr>
          <w:p w14:paraId="5B8CDA2D" w14:textId="77777777" w:rsidR="00E563F6" w:rsidRDefault="00B27D14" w:rsidP="001F6ACC">
            <w:pPr>
              <w:pStyle w:val="Textodecurrculo"/>
            </w:pPr>
            <w:hyperlink r:id="rId16" w:history="1">
              <w:r w:rsidR="001F6ACC" w:rsidRPr="001F6ACC">
                <w:rPr>
                  <w:rStyle w:val="Hipervnculo"/>
                </w:rPr>
                <w:t>Cuestion2\index.html</w:t>
              </w:r>
            </w:hyperlink>
            <w:r w:rsidR="001F6ACC">
              <w:t xml:space="preserve"> Aquí se encuentran los 3 primeros puntos de la cuestión</w:t>
            </w:r>
          </w:p>
          <w:p w14:paraId="40510603" w14:textId="61AC576D" w:rsidR="001F6ACC" w:rsidRDefault="001F6ACC" w:rsidP="001F6ACC">
            <w:pPr>
              <w:pStyle w:val="Ttulo2"/>
              <w:rPr>
                <w:sz w:val="36"/>
                <w:szCs w:val="36"/>
              </w:rPr>
            </w:pPr>
            <w:r w:rsidRPr="001F6ACC">
              <w:rPr>
                <w:sz w:val="36"/>
                <w:szCs w:val="36"/>
              </w:rPr>
              <w:t>La pr</w:t>
            </w:r>
            <w:r w:rsidR="008164D3">
              <w:rPr>
                <w:sz w:val="36"/>
                <w:szCs w:val="36"/>
              </w:rPr>
              <w:t>E</w:t>
            </w:r>
            <w:r w:rsidRPr="001F6ACC">
              <w:rPr>
                <w:sz w:val="36"/>
                <w:szCs w:val="36"/>
              </w:rPr>
              <w:t>cedencia de estilos</w:t>
            </w:r>
          </w:p>
          <w:p w14:paraId="21A955E2" w14:textId="22A1154E" w:rsidR="001F6ACC" w:rsidRDefault="001F141E" w:rsidP="001F6ACC">
            <w:r>
              <w:t>La pr</w:t>
            </w:r>
            <w:r w:rsidR="008164D3">
              <w:t>e</w:t>
            </w:r>
            <w:r>
              <w:t xml:space="preserve">cedencia de estilos en </w:t>
            </w:r>
            <w:proofErr w:type="spellStart"/>
            <w:r>
              <w:t>css</w:t>
            </w:r>
            <w:proofErr w:type="spellEnd"/>
            <w:r>
              <w:t xml:space="preserve">, determina la prioridad donde los estilos son cargados en el </w:t>
            </w:r>
            <w:proofErr w:type="spellStart"/>
            <w:r>
              <w:t>html</w:t>
            </w:r>
            <w:proofErr w:type="spellEnd"/>
            <w:r>
              <w:t>. Esto es necesario cuando hay ambigüedades, sobre dos elementos que deben recibir distintos e incompatibles atributos. Para resolver los conflictos, existe una jerarquía para asignar cuál se asigna:</w:t>
            </w:r>
          </w:p>
          <w:p w14:paraId="4A7A2EA2" w14:textId="77777777" w:rsidR="001F141E" w:rsidRDefault="001F141E" w:rsidP="001F6ACC">
            <w:r>
              <w:t>(La lista va de más prioridad a menos prioridad)</w:t>
            </w:r>
          </w:p>
          <w:p w14:paraId="627C9A6F" w14:textId="70BFEC4C" w:rsidR="001F141E" w:rsidRDefault="001F141E" w:rsidP="001F141E">
            <w:pPr>
              <w:pStyle w:val="Prrafodelista"/>
              <w:numPr>
                <w:ilvl w:val="0"/>
                <w:numId w:val="4"/>
              </w:numPr>
            </w:pPr>
            <w:proofErr w:type="gramStart"/>
            <w:r>
              <w:t>Anotación</w:t>
            </w:r>
            <w:r w:rsidRPr="001F141E">
              <w:rPr>
                <w:rFonts w:ascii="Code39AzaleaNarrow1" w:hAnsi="Code39AzaleaNarrow1"/>
              </w:rPr>
              <w:t xml:space="preserve"> </w:t>
            </w:r>
            <w:r w:rsidR="007A1493" w:rsidRPr="008455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!</w:t>
            </w:r>
            <w:proofErr w:type="spellStart"/>
            <w:r w:rsidR="007A1493" w:rsidRPr="008455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important</w:t>
            </w:r>
            <w:proofErr w:type="spellEnd"/>
            <w:proofErr w:type="gramEnd"/>
            <w:r>
              <w:t xml:space="preserve">, la cual </w:t>
            </w:r>
            <w:r w:rsidR="008D5956">
              <w:t>anula cualquier tipo de conflicto</w:t>
            </w:r>
          </w:p>
          <w:p w14:paraId="1759E92A" w14:textId="6ADD3100" w:rsidR="008D5956" w:rsidRDefault="008D5956" w:rsidP="001F141E">
            <w:pPr>
              <w:pStyle w:val="Prrafodelista"/>
              <w:numPr>
                <w:ilvl w:val="0"/>
                <w:numId w:val="4"/>
              </w:numPr>
            </w:pPr>
            <w:r>
              <w:t>Anotación</w:t>
            </w:r>
            <w:r w:rsidRPr="001F141E">
              <w:rPr>
                <w:rFonts w:ascii="Code39AzaleaNarrow1" w:hAnsi="Code39AzaleaNarrow1"/>
              </w:rPr>
              <w:t xml:space="preserve"> </w:t>
            </w:r>
            <w:proofErr w:type="spellStart"/>
            <w:r w:rsidR="007A149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style</w:t>
            </w:r>
            <w:proofErr w:type="spellEnd"/>
            <w:r>
              <w:t xml:space="preserve">, incluida en el </w:t>
            </w:r>
            <w:proofErr w:type="spellStart"/>
            <w:r>
              <w:t>html</w:t>
            </w:r>
            <w:proofErr w:type="spellEnd"/>
            <w:r>
              <w:t xml:space="preserve"> base.</w:t>
            </w:r>
          </w:p>
          <w:p w14:paraId="21774834" w14:textId="77777777" w:rsidR="008D5956" w:rsidRDefault="008D5956" w:rsidP="001F141E">
            <w:pPr>
              <w:pStyle w:val="Prrafodelista"/>
              <w:numPr>
                <w:ilvl w:val="0"/>
                <w:numId w:val="4"/>
              </w:numPr>
            </w:pPr>
            <w:r>
              <w:t xml:space="preserve">Media </w:t>
            </w:r>
            <w:proofErr w:type="spellStart"/>
            <w:r>
              <w:t>type</w:t>
            </w:r>
            <w:proofErr w:type="spellEnd"/>
            <w:r>
              <w:t xml:space="preserve">: Una propiedad aplica a </w:t>
            </w:r>
            <w:proofErr w:type="gramStart"/>
            <w:r>
              <w:t>todas las media</w:t>
            </w:r>
            <w:proofErr w:type="gram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, a menos que un </w:t>
            </w:r>
            <w:r w:rsidRPr="008D5956">
              <w:t xml:space="preserve">media </w:t>
            </w:r>
            <w:proofErr w:type="spellStart"/>
            <w:r w:rsidRPr="008D5956">
              <w:t>type</w:t>
            </w:r>
            <w:proofErr w:type="spellEnd"/>
            <w:r>
              <w:t xml:space="preserve"> específico CSS esté definido</w:t>
            </w:r>
          </w:p>
          <w:p w14:paraId="04569341" w14:textId="77777777" w:rsidR="008D5956" w:rsidRDefault="008D5956" w:rsidP="001F141E">
            <w:pPr>
              <w:pStyle w:val="Prrafodelista"/>
              <w:numPr>
                <w:ilvl w:val="0"/>
                <w:numId w:val="4"/>
              </w:numPr>
            </w:pPr>
            <w:r>
              <w:t>Definido por el usuario: La mayoría de los navegadores ofrecen opciones extras de accesibilidad.</w:t>
            </w:r>
          </w:p>
          <w:p w14:paraId="4A5CBE4E" w14:textId="77777777" w:rsidR="008D5956" w:rsidRDefault="007F72C7" w:rsidP="001F141E">
            <w:pPr>
              <w:pStyle w:val="Prrafodelista"/>
              <w:numPr>
                <w:ilvl w:val="0"/>
                <w:numId w:val="4"/>
              </w:numPr>
            </w:pPr>
            <w:r>
              <w:t xml:space="preserve">Especificidad del selector: Los selectores definidos, como los </w:t>
            </w:r>
            <w:proofErr w:type="spellStart"/>
            <w:r>
              <w:t>id’s</w:t>
            </w:r>
            <w:proofErr w:type="spellEnd"/>
            <w:r>
              <w:t xml:space="preserve"> o las clases.</w:t>
            </w:r>
          </w:p>
          <w:p w14:paraId="0EECD95B" w14:textId="77777777" w:rsidR="007F72C7" w:rsidRDefault="007F72C7" w:rsidP="001F141E">
            <w:pPr>
              <w:pStyle w:val="Prrafodelista"/>
              <w:numPr>
                <w:ilvl w:val="0"/>
                <w:numId w:val="4"/>
              </w:numPr>
            </w:pPr>
            <w:r>
              <w:t>Orden de las reglas: La última regla especificada tiene más prioridad</w:t>
            </w:r>
          </w:p>
          <w:p w14:paraId="15D663F2" w14:textId="77777777" w:rsidR="007F72C7" w:rsidRDefault="007F72C7" w:rsidP="001F141E">
            <w:pPr>
              <w:pStyle w:val="Prrafodelista"/>
              <w:numPr>
                <w:ilvl w:val="0"/>
                <w:numId w:val="4"/>
              </w:numPr>
            </w:pPr>
            <w:r>
              <w:t>Herencia: Si una propiedad no tiene atributos, heredará los atributos de su padre</w:t>
            </w:r>
          </w:p>
          <w:p w14:paraId="174A0401" w14:textId="77777777" w:rsidR="007F72C7" w:rsidRDefault="007F72C7" w:rsidP="001F141E">
            <w:pPr>
              <w:pStyle w:val="Prrafodelista"/>
              <w:numPr>
                <w:ilvl w:val="0"/>
                <w:numId w:val="4"/>
              </w:numPr>
            </w:pPr>
            <w:r>
              <w:t>Definición base de la propiedad: Reglas básicas de CSS para HTML</w:t>
            </w:r>
          </w:p>
          <w:p w14:paraId="68FD495F" w14:textId="77777777" w:rsidR="007F72C7" w:rsidRDefault="003E597F" w:rsidP="001F141E">
            <w:pPr>
              <w:pStyle w:val="Prrafodelista"/>
              <w:numPr>
                <w:ilvl w:val="0"/>
                <w:numId w:val="4"/>
              </w:numPr>
            </w:pPr>
            <w:r>
              <w:t>Definición del navegador: La prioridad más baja. Se aplica cuando a un elemento le falta un atributo importante, como el tipo de fuente.</w:t>
            </w:r>
          </w:p>
          <w:p w14:paraId="52493D74" w14:textId="77777777" w:rsidR="003E597F" w:rsidRDefault="003E597F" w:rsidP="003E597F">
            <w:pPr>
              <w:rPr>
                <w:b/>
                <w:bCs/>
                <w:sz w:val="32"/>
                <w:szCs w:val="32"/>
              </w:rPr>
            </w:pPr>
            <w:r w:rsidRPr="003E597F">
              <w:rPr>
                <w:b/>
                <w:bCs/>
                <w:sz w:val="32"/>
                <w:szCs w:val="32"/>
              </w:rPr>
              <w:t>Ejemplos:</w:t>
            </w:r>
          </w:p>
          <w:p w14:paraId="5B735E17" w14:textId="77777777" w:rsidR="0084551F" w:rsidRPr="0084551F" w:rsidRDefault="0084551F" w:rsidP="0084551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proofErr w:type="gramStart"/>
            <w:r w:rsidRPr="0084551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p</w:t>
            </w:r>
            <w:r w:rsidRPr="008455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{</w:t>
            </w:r>
            <w:proofErr w:type="gramEnd"/>
          </w:p>
          <w:p w14:paraId="73ED7D81" w14:textId="77777777" w:rsidR="0084551F" w:rsidRPr="0084551F" w:rsidRDefault="0084551F" w:rsidP="0084551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455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8455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background-</w:t>
            </w:r>
            <w:proofErr w:type="spellStart"/>
            <w:r w:rsidRPr="0084551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color</w:t>
            </w:r>
            <w:proofErr w:type="spellEnd"/>
            <w:r w:rsidRPr="008455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proofErr w:type="gramStart"/>
            <w:r w:rsidRPr="0084551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aqua</w:t>
            </w:r>
            <w:r w:rsidRPr="008455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r w:rsidRPr="0084551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!important</w:t>
            </w:r>
            <w:proofErr w:type="gramEnd"/>
            <w:r w:rsidRPr="008455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</w:p>
          <w:p w14:paraId="78F4C64E" w14:textId="77777777" w:rsidR="0084551F" w:rsidRPr="0084551F" w:rsidRDefault="0084551F" w:rsidP="0084551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4551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}</w:t>
            </w:r>
          </w:p>
          <w:p w14:paraId="370E34D6" w14:textId="77777777" w:rsidR="0084551F" w:rsidRDefault="0084551F" w:rsidP="003E597F">
            <w:r>
              <w:t>Esto ocurrirá siempre</w:t>
            </w:r>
          </w:p>
          <w:p w14:paraId="5DC1B9C7" w14:textId="77777777" w:rsidR="0084551F" w:rsidRDefault="0084551F" w:rsidP="003E597F"/>
          <w:p w14:paraId="6F60FB06" w14:textId="211C6830" w:rsidR="008164D3" w:rsidRDefault="007A1493" w:rsidP="003E597F">
            <w:r>
              <w:lastRenderedPageBreak/>
              <w:t xml:space="preserve">El ejemplo siguiente muestra también dos selectores con un número de atributos </w:t>
            </w:r>
            <w:r>
              <w:rPr>
                <w:rStyle w:val="html-atri"/>
              </w:rPr>
              <w:t>id</w:t>
            </w:r>
            <w:r>
              <w:t xml:space="preserve"> diferente (2 o 1). Puede comprobarse que se aplica siempre el selector con más atributos </w:t>
            </w:r>
            <w:r>
              <w:rPr>
                <w:rStyle w:val="html-atri"/>
              </w:rPr>
              <w:t>id</w:t>
            </w:r>
            <w:r>
              <w:t>, independientemente del orden en que aparezcan en la hoja de estilo.</w:t>
            </w:r>
          </w:p>
          <w:p w14:paraId="7A872D7C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proofErr w:type="spellStart"/>
            <w:r w:rsidRPr="008164D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div#viejo</w:t>
            </w:r>
            <w:proofErr w:type="spellEnd"/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{</w:t>
            </w:r>
          </w:p>
          <w:p w14:paraId="2EE8E1E3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8164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border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r w:rsidRPr="008164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black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r w:rsidRPr="008164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GB" w:eastAsia="es-ES"/>
              </w:rPr>
              <w:t>3px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8164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solid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372E9469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8164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margin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proofErr w:type="gramStart"/>
            <w:r w:rsidRPr="008164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GB" w:eastAsia="es-ES"/>
              </w:rPr>
              <w:t>2px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11005CE9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8164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padding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proofErr w:type="gramStart"/>
            <w:r w:rsidRPr="008164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GB" w:eastAsia="es-ES"/>
              </w:rPr>
              <w:t>2px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55F9052D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  }</w:t>
            </w:r>
          </w:p>
          <w:p w14:paraId="4D486178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</w:t>
            </w:r>
          </w:p>
          <w:p w14:paraId="6CD0156D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</w:t>
            </w:r>
            <w:r w:rsidRPr="008164D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div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8164D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p#nuevo</w:t>
            </w:r>
            <w:proofErr w:type="spellEnd"/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{</w:t>
            </w:r>
          </w:p>
          <w:p w14:paraId="05D2F8D4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8164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/>
              </w:rPr>
              <w:t>color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: </w:t>
            </w:r>
            <w:r w:rsidRPr="008164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/>
              </w:rPr>
              <w:t>red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;</w:t>
            </w:r>
          </w:p>
          <w:p w14:paraId="09A084CE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  }</w:t>
            </w:r>
          </w:p>
          <w:p w14:paraId="6E13979E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</w:t>
            </w:r>
          </w:p>
          <w:p w14:paraId="00AC7EDD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</w:t>
            </w:r>
            <w:proofErr w:type="spellStart"/>
            <w:r w:rsidRPr="008164D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/>
              </w:rPr>
              <w:t>div#viejo</w:t>
            </w:r>
            <w:proofErr w:type="spellEnd"/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8164D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/>
              </w:rPr>
              <w:t>p#nuevo</w:t>
            </w:r>
            <w:proofErr w:type="spellEnd"/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 {</w:t>
            </w:r>
          </w:p>
          <w:p w14:paraId="748B9E80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8164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/>
              </w:rPr>
              <w:t>color</w:t>
            </w: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8164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/>
              </w:rPr>
              <w:t>black</w:t>
            </w:r>
            <w:proofErr w:type="spellEnd"/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;</w:t>
            </w:r>
          </w:p>
          <w:p w14:paraId="2B4C99E0" w14:textId="77777777" w:rsidR="008164D3" w:rsidRPr="008164D3" w:rsidRDefault="008164D3" w:rsidP="008164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8164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  }</w:t>
            </w:r>
          </w:p>
          <w:p w14:paraId="40BBF09D" w14:textId="78B2D802" w:rsidR="008164D3" w:rsidRDefault="008164D3" w:rsidP="003E597F">
            <w:r>
              <w:rPr>
                <w:noProof/>
              </w:rPr>
              <w:drawing>
                <wp:inline distT="0" distB="0" distL="0" distR="0" wp14:anchorId="0353B73D" wp14:editId="3DA94081">
                  <wp:extent cx="5170170" cy="1205865"/>
                  <wp:effectExtent l="0" t="0" r="0" b="0"/>
                  <wp:docPr id="4" name="Imagen 4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D2CD" w14:textId="5D25E16B" w:rsidR="008164D3" w:rsidRDefault="007C7A38" w:rsidP="007C7A38">
            <w:proofErr w:type="spellStart"/>
            <w:r>
              <w:t>Display</w:t>
            </w:r>
            <w:proofErr w:type="spellEnd"/>
            <w:r>
              <w:t xml:space="preserve"> es un atributo que permite comunicarle al navegador como quieres tratar ese elemento. Se puede </w:t>
            </w:r>
            <w:r w:rsidR="00F027EC">
              <w:t>convertir</w:t>
            </w:r>
            <w:r>
              <w:t xml:space="preserve"> en </w:t>
            </w:r>
            <w:proofErr w:type="gramStart"/>
            <w:r w:rsidR="00A448B1">
              <w:t>caja</w:t>
            </w:r>
            <w:proofErr w:type="gramEnd"/>
            <w:r>
              <w:t xml:space="preserve">, texto, malla, tabla y otras opciones. Si se asigna como </w:t>
            </w:r>
            <w:proofErr w:type="spellStart"/>
            <w:r>
              <w:t>none</w:t>
            </w:r>
            <w:proofErr w:type="spellEnd"/>
            <w:r>
              <w:t xml:space="preserve">, el elemento no se cargará en pantalla, por lo </w:t>
            </w:r>
            <w:r w:rsidR="00A448B1">
              <w:t>tanto,</w:t>
            </w:r>
            <w:r>
              <w:t xml:space="preserve"> no consumirá recursos ni ocupará espacio entre los elementos.</w:t>
            </w:r>
          </w:p>
          <w:p w14:paraId="03719F57" w14:textId="37A533F0" w:rsidR="007C7A38" w:rsidRDefault="007C7A38" w:rsidP="007C7A38">
            <w:proofErr w:type="spellStart"/>
            <w:r>
              <w:t>Visiblitiy</w:t>
            </w:r>
            <w:proofErr w:type="spellEnd"/>
            <w:r>
              <w:t xml:space="preserve"> es un atributo que controla el aspecto visual de un elemento. </w:t>
            </w:r>
            <w:r w:rsidR="00F027EC">
              <w:t xml:space="preserve">Puede usarse para dos objetivos: Esconder elementos o plegar tablas. Si se esconde un elemento con él, no se perderá su espacio entre los elementos, a no ser que se utilice </w:t>
            </w:r>
            <w:proofErr w:type="spellStart"/>
            <w:proofErr w:type="gramStart"/>
            <w:r w:rsidR="00A448B1" w:rsidRPr="00A448B1">
              <w:rPr>
                <w:color w:val="00B0F0"/>
                <w:sz w:val="24"/>
                <w:szCs w:val="24"/>
              </w:rPr>
              <w:t>position:absolute</w:t>
            </w:r>
            <w:proofErr w:type="spellEnd"/>
            <w:proofErr w:type="gramEnd"/>
            <w:r w:rsidR="00A448B1">
              <w:t>.</w:t>
            </w:r>
          </w:p>
          <w:p w14:paraId="7570196F" w14:textId="77777777" w:rsidR="00F027EC" w:rsidRDefault="00F027EC" w:rsidP="007C7A38">
            <w:r>
              <w:t>Position es un atributo que controla la posición visual de un elemento, permitiendo mover los elementos o trabajar con ellos de otra forma. Es poco habitual usar este atributo para esconder elementos.</w:t>
            </w:r>
          </w:p>
          <w:p w14:paraId="7EAFFBB3" w14:textId="719391F6" w:rsidR="00F027EC" w:rsidRDefault="00F027EC" w:rsidP="007C7A38">
            <w:pPr>
              <w:rPr>
                <w:b/>
                <w:bCs/>
                <w:sz w:val="32"/>
                <w:szCs w:val="32"/>
              </w:rPr>
            </w:pPr>
            <w:r w:rsidRPr="00F027EC">
              <w:rPr>
                <w:b/>
                <w:bCs/>
                <w:sz w:val="32"/>
                <w:szCs w:val="32"/>
              </w:rPr>
              <w:t>Ejemplos:</w:t>
            </w:r>
          </w:p>
          <w:p w14:paraId="0E3F2642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h</w:t>
            </w:r>
            <w:proofErr w:type="gramStart"/>
            <w:r w:rsidRPr="000917D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1.display</w:t>
            </w:r>
            <w:proofErr w:type="gramEnd"/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{</w:t>
            </w:r>
          </w:p>
          <w:p w14:paraId="27AB7018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display</w:t>
            </w: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proofErr w:type="gramStart"/>
            <w:r w:rsidRPr="000917D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none</w:t>
            </w: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76F81272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}</w:t>
            </w:r>
          </w:p>
          <w:p w14:paraId="25E8956E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</w:p>
          <w:p w14:paraId="66B953BB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h</w:t>
            </w:r>
            <w:proofErr w:type="gramStart"/>
            <w:r w:rsidRPr="000917D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1.visibility</w:t>
            </w:r>
            <w:proofErr w:type="gramEnd"/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{</w:t>
            </w:r>
          </w:p>
          <w:p w14:paraId="6ECE24AB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proofErr w:type="spellStart"/>
            <w:proofErr w:type="gramStart"/>
            <w:r w:rsidRPr="000917D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visibility</w:t>
            </w: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:</w:t>
            </w:r>
            <w:r w:rsidRPr="000917D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hidden</w:t>
            </w:r>
            <w:proofErr w:type="spellEnd"/>
            <w:proofErr w:type="gramEnd"/>
          </w:p>
          <w:p w14:paraId="756197FF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}</w:t>
            </w:r>
          </w:p>
          <w:p w14:paraId="3C1116C9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</w:p>
          <w:p w14:paraId="76A3EE50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h</w:t>
            </w:r>
            <w:proofErr w:type="gramStart"/>
            <w:r w:rsidRPr="000917D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GB" w:eastAsia="es-ES"/>
              </w:rPr>
              <w:t>1.position</w:t>
            </w:r>
            <w:proofErr w:type="gramEnd"/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{</w:t>
            </w:r>
          </w:p>
          <w:p w14:paraId="09FA7657" w14:textId="77777777" w:rsidR="000917DF" w:rsidRP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0917D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position</w:t>
            </w: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proofErr w:type="gramStart"/>
            <w:r w:rsidRPr="000917D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relative</w:t>
            </w: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689AA412" w14:textId="77777777" w:rsidR="000917DF" w:rsidRPr="007A47D3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top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r w:rsidRPr="007A47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GB" w:eastAsia="es-ES"/>
              </w:rPr>
              <w:t>400px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; </w:t>
            </w:r>
            <w:r w:rsidRPr="007A47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left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: </w:t>
            </w:r>
            <w:proofErr w:type="gramStart"/>
            <w:r w:rsidRPr="007A47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GB" w:eastAsia="es-ES"/>
              </w:rPr>
              <w:t>400px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;</w:t>
            </w:r>
            <w:proofErr w:type="gramEnd"/>
          </w:p>
          <w:p w14:paraId="0F9536C9" w14:textId="7EAE6988" w:rsidR="000917DF" w:rsidRDefault="000917DF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0917D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}</w:t>
            </w:r>
          </w:p>
          <w:p w14:paraId="40B4B1E8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lastRenderedPageBreak/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proofErr w:type="spellStart"/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hr</w:t>
            </w:r>
            <w:proofErr w:type="spellEnd"/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6F19F36F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Ejemplo con </w:t>
            </w:r>
            <w:proofErr w:type="spellStart"/>
            <w:proofErr w:type="gramStart"/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display:none</w:t>
            </w:r>
            <w:proofErr w:type="spellEnd"/>
            <w:proofErr w:type="gramEnd"/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519CE794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r w:rsidRPr="007A47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class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=</w:t>
            </w:r>
            <w:r w:rsidRPr="007A47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"display"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</w:p>
          <w:p w14:paraId="0B6CF528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El elemento está arriba ^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6E05B195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hr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</w:p>
          <w:p w14:paraId="6B7A87DA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  <w:proofErr w:type="spellStart"/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Ejemplo</w:t>
            </w:r>
            <w:proofErr w:type="spellEnd"/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con </w:t>
            </w:r>
            <w:proofErr w:type="spellStart"/>
            <w:proofErr w:type="gramStart"/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visibility:hidden</w:t>
            </w:r>
            <w:proofErr w:type="spellEnd"/>
            <w:proofErr w:type="gramEnd"/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</w:p>
          <w:p w14:paraId="56BAB798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u w:val="single"/>
                <w:lang w:val="en-GB"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r w:rsidRPr="007A47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class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=</w:t>
            </w:r>
            <w:r w:rsidRPr="007A47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"visibility"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</w:p>
          <w:p w14:paraId="542236BB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El elemento está arriba ^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3F9A8F15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proofErr w:type="spellStart"/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hr</w:t>
            </w:r>
            <w:proofErr w:type="spellEnd"/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276FE8BB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Ejemplo con </w:t>
            </w:r>
            <w:proofErr w:type="spellStart"/>
            <w:proofErr w:type="gramStart"/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Position:relative</w:t>
            </w:r>
            <w:proofErr w:type="spellEnd"/>
            <w:proofErr w:type="gramEnd"/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0B400815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 </w:t>
            </w:r>
            <w:r w:rsidRPr="007A47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GB" w:eastAsia="es-ES"/>
              </w:rPr>
              <w:t>class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=</w:t>
            </w:r>
            <w:r w:rsidRPr="007A47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GB" w:eastAsia="es-ES"/>
              </w:rPr>
              <w:t>"position"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GB" w:eastAsia="es-ES"/>
              </w:rPr>
              <w:t>h1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GB" w:eastAsia="es-ES"/>
              </w:rPr>
              <w:t>&gt;</w:t>
            </w:r>
          </w:p>
          <w:p w14:paraId="3282BF4F" w14:textId="77777777" w:rsidR="007A47D3" w:rsidRPr="007A47D3" w:rsidRDefault="007A47D3" w:rsidP="007A47D3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>El elemento está arriba ^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&lt;/</w:t>
            </w:r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h2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04138723" w14:textId="1291A1E3" w:rsidR="007A47D3" w:rsidRPr="000917DF" w:rsidRDefault="007A47D3" w:rsidP="000917DF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</w:pPr>
            <w:r w:rsidRPr="007A47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/>
              </w:rPr>
              <w:t xml:space="preserve">    </w:t>
            </w:r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&lt;</w:t>
            </w:r>
            <w:proofErr w:type="spellStart"/>
            <w:r w:rsidRPr="007A47D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s-ES"/>
              </w:rPr>
              <w:t>hr</w:t>
            </w:r>
            <w:proofErr w:type="spellEnd"/>
            <w:r w:rsidRPr="007A47D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s-ES"/>
              </w:rPr>
              <w:t>&gt;</w:t>
            </w:r>
          </w:p>
          <w:p w14:paraId="455378BD" w14:textId="6B965037" w:rsidR="000917DF" w:rsidRDefault="000917DF" w:rsidP="007C7A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0904FD6" wp14:editId="16D0BB2D">
                  <wp:extent cx="4397121" cy="4724809"/>
                  <wp:effectExtent l="0" t="0" r="3810" b="0"/>
                  <wp:docPr id="5" name="Imagen 5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Texto, Cart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472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7C72D" w14:textId="779C8918" w:rsidR="00F027EC" w:rsidRPr="000917DF" w:rsidRDefault="000917DF" w:rsidP="007C7A38">
            <w:pPr>
              <w:rPr>
                <w:i/>
                <w:iCs/>
                <w:u w:val="single"/>
              </w:rPr>
            </w:pPr>
            <w:r w:rsidRPr="000917DF">
              <w:rPr>
                <w:i/>
                <w:iCs/>
              </w:rPr>
              <w:t xml:space="preserve">En el caso de </w:t>
            </w:r>
            <w:proofErr w:type="spellStart"/>
            <w:proofErr w:type="gramStart"/>
            <w:r w:rsidRPr="000917DF">
              <w:rPr>
                <w:i/>
                <w:iCs/>
              </w:rPr>
              <w:t>Position:Relative</w:t>
            </w:r>
            <w:proofErr w:type="spellEnd"/>
            <w:proofErr w:type="gramEnd"/>
            <w:r w:rsidRPr="000917DF">
              <w:rPr>
                <w:i/>
                <w:iCs/>
              </w:rPr>
              <w:t>, el elemento está fuera de los límites de la página. Sin embargo, su espacio de elemento sigue estando ahí</w:t>
            </w:r>
          </w:p>
        </w:tc>
      </w:tr>
      <w:tr w:rsidR="00A15CBF" w14:paraId="3FD030F7" w14:textId="77777777" w:rsidTr="001F6ACC">
        <w:tc>
          <w:tcPr>
            <w:tcW w:w="1414" w:type="dxa"/>
          </w:tcPr>
          <w:p w14:paraId="083CF47B" w14:textId="77777777"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Aptitudes</w:t>
            </w:r>
          </w:p>
        </w:tc>
        <w:tc>
          <w:tcPr>
            <w:tcW w:w="190" w:type="dxa"/>
          </w:tcPr>
          <w:p w14:paraId="257BBBBF" w14:textId="77777777" w:rsidR="00E563F6" w:rsidRDefault="00E563F6"/>
        </w:tc>
        <w:tc>
          <w:tcPr>
            <w:tcW w:w="8142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16DE568C" w14:textId="77777777" w:rsidR="00E563F6" w:rsidRDefault="00B422FD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664589972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6AAAE943" w14:textId="77777777" w:rsidR="00E563F6" w:rsidRDefault="004037BF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1641603760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39C39638" w14:textId="77777777" w:rsidR="00E563F6" w:rsidRDefault="004037BF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  <w:sdt>
                <w:sdtPr>
                  <w:id w:val="969394295"/>
                  <w:placeholder>
                    <w:docPart w:val="B59D99BBA0694D70A1456388EAFB43EE"/>
                  </w:placeholder>
                  <w:showingPlcHdr/>
                  <w15:repeatingSectionItem/>
                </w:sdtPr>
                <w:sdtEndPr/>
                <w:sdtContent>
                  <w:p w14:paraId="1F66A4E2" w14:textId="77777777" w:rsidR="00E563F6" w:rsidRDefault="004037BF">
                    <w:pPr>
                      <w:pStyle w:val="Textodecurrculo"/>
                    </w:pPr>
                    <w:r>
                      <w:rPr>
                        <w:lang w:bidi="es-ES"/>
                      </w:rPr>
                      <w:t>[Aptitudes profesionales o técnicas]</w:t>
                    </w:r>
                  </w:p>
                </w:sdtContent>
              </w:sdt>
            </w:sdtContent>
          </w:sdt>
        </w:tc>
      </w:tr>
      <w:tr w:rsidR="00A15CBF" w14:paraId="6AD03C7C" w14:textId="77777777" w:rsidTr="001F6ACC">
        <w:tc>
          <w:tcPr>
            <w:tcW w:w="1414" w:type="dxa"/>
          </w:tcPr>
          <w:p w14:paraId="30F35CC8" w14:textId="77777777"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Historial de trabajo</w:t>
            </w:r>
          </w:p>
        </w:tc>
        <w:tc>
          <w:tcPr>
            <w:tcW w:w="190" w:type="dxa"/>
          </w:tcPr>
          <w:p w14:paraId="033B3176" w14:textId="77777777" w:rsidR="00E563F6" w:rsidRDefault="00E563F6"/>
        </w:tc>
        <w:tc>
          <w:tcPr>
            <w:tcW w:w="81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2027517112"/>
                      <w:placeholder>
                        <w:docPart w:val="A7B056F7D6CD44BF92ADD9D36A994EC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10E53651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4461689E" w14:textId="77777777" w:rsidR="00E563F6" w:rsidRDefault="00B27D14">
                    <w:pPr>
                      <w:pStyle w:val="Textodecurrculo"/>
                    </w:pPr>
                    <w:sdt>
                      <w:sdtPr>
                        <w:id w:val="439652840"/>
                        <w:placeholder>
                          <w:docPart w:val="7B2CCBBA2D254413B51DF7406A873FDB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B422FD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428938925"/>
                      <w:placeholder>
                        <w:docPart w:val="A7B056F7D6CD44BF92ADD9D36A994EC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7F73FCD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1357837A" w14:textId="77777777" w:rsidR="00E563F6" w:rsidRDefault="00B27D14">
                    <w:pPr>
                      <w:pStyle w:val="Textodecurrculo"/>
                    </w:pPr>
                    <w:sdt>
                      <w:sdtPr>
                        <w:id w:val="754401420"/>
                        <w:placeholder>
                          <w:docPart w:val="7B2CCBBA2D254413B51DF7406A873FDB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-939372296"/>
                      <w:placeholder>
                        <w:docPart w:val="A7B056F7D6CD44BF92ADD9D36A994EC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1F5B974B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[Puesto, nombre de la compañía, ciudad, estado]</w:t>
                        </w:r>
                      </w:p>
                    </w:sdtContent>
                  </w:sdt>
                  <w:p w14:paraId="17C7E606" w14:textId="77777777" w:rsidR="00E563F6" w:rsidRDefault="00B27D14">
                    <w:pPr>
                      <w:pStyle w:val="Textodecurrculo"/>
                    </w:pPr>
                    <w:sdt>
                      <w:sdtPr>
                        <w:id w:val="-1973822535"/>
                        <w:placeholder>
                          <w:docPart w:val="7B2CCBBA2D254413B51DF7406A873FDB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4037BF">
                          <w:rPr>
                            <w:lang w:bidi="es-ES"/>
                          </w:rPr>
                          <w:t>[Fechas de inicio y fin]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A15CBF" w14:paraId="1EDEAF38" w14:textId="77777777" w:rsidTr="001F6ACC">
        <w:tc>
          <w:tcPr>
            <w:tcW w:w="1414" w:type="dxa"/>
          </w:tcPr>
          <w:p w14:paraId="51AD45C0" w14:textId="77777777" w:rsidR="00E563F6" w:rsidRDefault="00B422FD">
            <w:pPr>
              <w:pStyle w:val="Ttulo1"/>
            </w:pPr>
            <w:r>
              <w:rPr>
                <w:lang w:bidi="es-ES"/>
              </w:rPr>
              <w:t>Educación</w:t>
            </w:r>
          </w:p>
        </w:tc>
        <w:tc>
          <w:tcPr>
            <w:tcW w:w="190" w:type="dxa"/>
          </w:tcPr>
          <w:p w14:paraId="7F59B562" w14:textId="77777777" w:rsidR="00E563F6" w:rsidRDefault="00E563F6"/>
        </w:tc>
        <w:tc>
          <w:tcPr>
            <w:tcW w:w="81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D8A4F6E443C44ED5A748B47C303951A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2F905A40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[Título, nombre del centro de estudios, ubicación, fecha]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BFD236B11B4C481AA8CF12F467E13B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4FE32796" w14:textId="77777777" w:rsidR="00E563F6" w:rsidRDefault="00B422FD">
                        <w:r>
                          <w:rPr>
                            <w:lang w:bidi="es-ES"/>
                          </w:rPr>
                          <w:t>Aquí puede incluir su GPA y un resumen de su trabajo de clase relevante, sus premios y sus condecoraciones.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4EB660D3A8664044A3021853F28147AB"/>
                  </w:placeholder>
                  <w15:repeatingSectionItem/>
                </w:sdtPr>
                <w:sdtEndPr/>
                <w:sdtContent>
                  <w:sdt>
                    <w:sdtPr>
                      <w:id w:val="-133873684"/>
                      <w:placeholder>
                        <w:docPart w:val="D8A4F6E443C44ED5A748B47C303951A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58727344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[Título, nombre del centro de estudios, ubicación, fecha]</w:t>
                        </w:r>
                      </w:p>
                    </w:sdtContent>
                  </w:sdt>
                  <w:sdt>
                    <w:sdtPr>
                      <w:id w:val="-1980601557"/>
                      <w:placeholder>
                        <w:docPart w:val="BFD236B11B4C481AA8CF12F467E13B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39BCE65F" w14:textId="77777777" w:rsidR="00E563F6" w:rsidRDefault="004037BF">
                        <w:r>
                          <w:rPr>
                            <w:lang w:bidi="es-ES"/>
                          </w:rPr>
                          <w:t>Aquí puede incluir su GPA y un resumen de su trabajo de clase relevante, sus premios y sus condecoraciones.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A15CBF" w14:paraId="22B94DDB" w14:textId="77777777" w:rsidTr="001F6ACC">
        <w:tc>
          <w:tcPr>
            <w:tcW w:w="1414" w:type="dxa"/>
          </w:tcPr>
          <w:p w14:paraId="5FF4AF9D" w14:textId="77777777" w:rsidR="00E563F6" w:rsidRDefault="00B422FD">
            <w:pPr>
              <w:pStyle w:val="Ttulo1"/>
            </w:pPr>
            <w:r>
              <w:rPr>
                <w:lang w:bidi="es-ES"/>
              </w:rPr>
              <w:t>Referencias</w:t>
            </w:r>
          </w:p>
        </w:tc>
        <w:tc>
          <w:tcPr>
            <w:tcW w:w="190" w:type="dxa"/>
          </w:tcPr>
          <w:p w14:paraId="490203AF" w14:textId="77777777" w:rsidR="00E563F6" w:rsidRDefault="00E563F6"/>
        </w:tc>
        <w:tc>
          <w:tcPr>
            <w:tcW w:w="81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EB660D3A8664044A3021853F28147AB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76F7ABA14D84469FAAB01D02712836AF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D542EC2" w14:textId="77777777" w:rsidR="00E563F6" w:rsidRDefault="00B422FD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[Nombre de la referencia]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8931E85DAF1146B2B1F6F903E0DE886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5192AEAE" w14:textId="77777777" w:rsidR="00E563F6" w:rsidRDefault="00B422FD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[Título, compañía]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5020A167A50E4B54B2ED8D54F4171D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34419C3" w14:textId="77777777" w:rsidR="00E563F6" w:rsidRDefault="00B422FD">
                        <w:r>
                          <w:rPr>
                            <w:lang w:bidi="es-ES"/>
                          </w:rPr>
                          <w:t>[Información de contacto]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4EB660D3A8664044A3021853F28147AB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-998345838"/>
                      <w:placeholder>
                        <w:docPart w:val="76F7ABA14D84469FAAB01D02712836AF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14:paraId="669D0B6E" w14:textId="77777777" w:rsidR="00E563F6" w:rsidRDefault="004037BF">
                        <w:pPr>
                          <w:pStyle w:val="Ttulo2"/>
                        </w:pPr>
                        <w:r>
                          <w:rPr>
                            <w:lang w:bidi="es-ES"/>
                          </w:rPr>
                          <w:t>[Nombre de la referencia]</w:t>
                        </w:r>
                      </w:p>
                    </w:sdtContent>
                  </w:sdt>
                  <w:sdt>
                    <w:sdtPr>
                      <w:id w:val="-241339944"/>
                      <w:placeholder>
                        <w:docPart w:val="8931E85DAF1146B2B1F6F903E0DE886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14:paraId="31CC60A4" w14:textId="77777777" w:rsidR="00E563F6" w:rsidRDefault="004037BF">
                        <w:pPr>
                          <w:pStyle w:val="Textodecurrculo"/>
                        </w:pPr>
                        <w:r>
                          <w:rPr>
                            <w:lang w:bidi="es-ES"/>
                          </w:rPr>
                          <w:t>[Título, compañía]</w:t>
                        </w:r>
                      </w:p>
                    </w:sdtContent>
                  </w:sdt>
                  <w:sdt>
                    <w:sdtPr>
                      <w:id w:val="-1035580734"/>
                      <w:placeholder>
                        <w:docPart w:val="5020A167A50E4B54B2ED8D54F4171D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14:paraId="08A450B8" w14:textId="77777777" w:rsidR="00E563F6" w:rsidRDefault="004037BF">
                        <w:r>
                          <w:rPr>
                            <w:lang w:bidi="es-ES"/>
                          </w:rPr>
                          <w:t>[Información de contacto]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39EC8813" w14:textId="77777777" w:rsidR="00E563F6" w:rsidRDefault="00E563F6"/>
    <w:sectPr w:rsidR="00E563F6" w:rsidSect="00C132EB">
      <w:footerReference w:type="default" r:id="rId19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3359" w14:textId="77777777" w:rsidR="00B27D14" w:rsidRDefault="00B27D14">
      <w:pPr>
        <w:spacing w:before="0" w:after="0" w:line="240" w:lineRule="auto"/>
      </w:pPr>
      <w:r>
        <w:separator/>
      </w:r>
    </w:p>
  </w:endnote>
  <w:endnote w:type="continuationSeparator" w:id="0">
    <w:p w14:paraId="29410B0D" w14:textId="77777777" w:rsidR="00B27D14" w:rsidRDefault="00B27D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39AzaleaNarrow1">
    <w:panose1 w:val="00000400000000000000"/>
    <w:charset w:val="00"/>
    <w:family w:val="auto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  <w:tblDescription w:val="Tabla de pie de página"/>
    </w:tblPr>
    <w:tblGrid>
      <w:gridCol w:w="4864"/>
      <w:gridCol w:w="4882"/>
    </w:tblGrid>
    <w:tr w:rsidR="00E563F6" w14:paraId="598CF8B9" w14:textId="77777777">
      <w:tc>
        <w:tcPr>
          <w:tcW w:w="5148" w:type="dxa"/>
        </w:tcPr>
        <w:p w14:paraId="69CB4075" w14:textId="77777777" w:rsidR="00E563F6" w:rsidRDefault="00B422FD">
          <w:pPr>
            <w:pStyle w:val="Piedepgina"/>
          </w:pPr>
          <w:r>
            <w:rPr>
              <w:lang w:bidi="es-ES"/>
            </w:rPr>
            <w:t xml:space="preserve">Página | </w:t>
          </w: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F47C9">
            <w:rPr>
              <w:noProof/>
              <w:lang w:bidi="es-ES"/>
            </w:rPr>
            <w:t>2</w:t>
          </w:r>
          <w:r>
            <w:rPr>
              <w:lang w:bidi="es-ES"/>
            </w:rPr>
            <w:fldChar w:fldCharType="end"/>
          </w:r>
        </w:p>
      </w:tc>
      <w:sdt>
        <w:sdtPr>
          <w:alias w:val="Su nombre"/>
          <w:tag w:val=""/>
          <w:id w:val="-1352728942"/>
          <w:placeholder>
            <w:docPart w:val="BFD236B11B4C481AA8CF12F467E13BE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3574B693" w14:textId="70DD922F" w:rsidR="00E563F6" w:rsidRDefault="0053131E">
              <w:pPr>
                <w:pStyle w:val="Piedepgina"/>
                <w:jc w:val="right"/>
              </w:pPr>
              <w:r>
                <w:t>Hito 1 | Miguel Rodríguez Polo | DIW | 2º DAW</w:t>
              </w:r>
            </w:p>
          </w:tc>
        </w:sdtContent>
      </w:sdt>
    </w:tr>
  </w:tbl>
  <w:p w14:paraId="102EAA73" w14:textId="77777777" w:rsidR="00E563F6" w:rsidRDefault="00E56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4502" w14:textId="77777777" w:rsidR="00B27D14" w:rsidRDefault="00B27D14">
      <w:pPr>
        <w:spacing w:before="0" w:after="0" w:line="240" w:lineRule="auto"/>
      </w:pPr>
      <w:r>
        <w:separator/>
      </w:r>
    </w:p>
  </w:footnote>
  <w:footnote w:type="continuationSeparator" w:id="0">
    <w:p w14:paraId="0C8B4B3B" w14:textId="77777777" w:rsidR="00B27D14" w:rsidRDefault="00B27D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539"/>
    <w:multiLevelType w:val="multilevel"/>
    <w:tmpl w:val="67F6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659"/>
    <w:multiLevelType w:val="hybridMultilevel"/>
    <w:tmpl w:val="6EF65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8AE"/>
    <w:multiLevelType w:val="hybridMultilevel"/>
    <w:tmpl w:val="1EE0FE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851FC"/>
    <w:multiLevelType w:val="hybridMultilevel"/>
    <w:tmpl w:val="FE0817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E"/>
    <w:rsid w:val="000917DF"/>
    <w:rsid w:val="000B4A93"/>
    <w:rsid w:val="001518FA"/>
    <w:rsid w:val="00170AC5"/>
    <w:rsid w:val="001F141E"/>
    <w:rsid w:val="001F6ACC"/>
    <w:rsid w:val="0034404C"/>
    <w:rsid w:val="003D60ED"/>
    <w:rsid w:val="003E597F"/>
    <w:rsid w:val="004037BF"/>
    <w:rsid w:val="00410DA9"/>
    <w:rsid w:val="0053131E"/>
    <w:rsid w:val="007A1493"/>
    <w:rsid w:val="007A47D3"/>
    <w:rsid w:val="007C7A38"/>
    <w:rsid w:val="007F72C7"/>
    <w:rsid w:val="008164D3"/>
    <w:rsid w:val="0084551F"/>
    <w:rsid w:val="008D5956"/>
    <w:rsid w:val="009478AB"/>
    <w:rsid w:val="009F47C9"/>
    <w:rsid w:val="00A15CBF"/>
    <w:rsid w:val="00A448B1"/>
    <w:rsid w:val="00B27D14"/>
    <w:rsid w:val="00B422FD"/>
    <w:rsid w:val="00B83A78"/>
    <w:rsid w:val="00C132EB"/>
    <w:rsid w:val="00E563F6"/>
    <w:rsid w:val="00F027EC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90C8A"/>
  <w15:chartTrackingRefBased/>
  <w15:docId w15:val="{A0A0C8C4-4FE4-4A4E-A103-152F1222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rrafodelista">
    <w:name w:val="List Paragraph"/>
    <w:basedOn w:val="Normal"/>
    <w:uiPriority w:val="34"/>
    <w:semiHidden/>
    <w:qFormat/>
    <w:rsid w:val="005313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18FA"/>
    <w:rPr>
      <w:color w:val="F59E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8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18FA"/>
    <w:rPr>
      <w:color w:val="B2B2B2" w:themeColor="followedHyperlink"/>
      <w:u w:val="single"/>
    </w:rPr>
  </w:style>
  <w:style w:type="character" w:customStyle="1" w:styleId="html-atri">
    <w:name w:val="html-atri"/>
    <w:basedOn w:val="Fuentedeprrafopredeter"/>
    <w:rsid w:val="007A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Cuestion2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iguel274532.invisionapp.com/console/share/XQ361ZIPW3/828397243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gu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54CFAF2CAF4100AA1A07CCB2A0D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3F08-3C24-44C4-B75A-4F7D6E3C3E73}"/>
      </w:docPartPr>
      <w:docPartBody>
        <w:p w:rsidR="00956E0D" w:rsidRDefault="00DB277E">
          <w:pPr>
            <w:pStyle w:val="EF54CFAF2CAF4100AA1A07CCB2A0D35C"/>
          </w:pPr>
          <w:r>
            <w:rPr>
              <w:rStyle w:val="Textodelmarcadordeposicin"/>
              <w:lang w:bidi="es-ES"/>
            </w:rPr>
            <w:t>[Autor]</w:t>
          </w:r>
        </w:p>
      </w:docPartBody>
    </w:docPart>
    <w:docPart>
      <w:docPartPr>
        <w:name w:val="B59D99BBA0694D70A1456388EAFB4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542F8-EEF0-4A19-9271-14F6E6B043D3}"/>
      </w:docPartPr>
      <w:docPartBody>
        <w:p w:rsidR="00956E0D" w:rsidRDefault="00DB277E">
          <w:pPr>
            <w:pStyle w:val="B59D99BBA0694D70A1456388EAFB43EE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4EB660D3A8664044A3021853F281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EEB2-5795-4870-82E8-14134788705B}"/>
      </w:docPartPr>
      <w:docPartBody>
        <w:p w:rsidR="00956E0D" w:rsidRDefault="00DB277E">
          <w:pPr>
            <w:pStyle w:val="4EB660D3A8664044A3021853F28147AB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A7B056F7D6CD44BF92ADD9D36A994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33E6-8AA7-490F-82E6-2BAB3B58B8EC}"/>
      </w:docPartPr>
      <w:docPartBody>
        <w:p w:rsidR="00956E0D" w:rsidRDefault="00DB277E">
          <w:pPr>
            <w:pStyle w:val="A7B056F7D6CD44BF92ADD9D36A994EC0"/>
          </w:pPr>
          <w:r>
            <w:rPr>
              <w:lang w:bidi="es-ES"/>
            </w:rPr>
            <w:t>[Puesto, nombre de la compañía, ciudad, estado]</w:t>
          </w:r>
        </w:p>
      </w:docPartBody>
    </w:docPart>
    <w:docPart>
      <w:docPartPr>
        <w:name w:val="7B2CCBBA2D254413B51DF7406A873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2976-C2B5-4348-99C8-50024B6F7D48}"/>
      </w:docPartPr>
      <w:docPartBody>
        <w:p w:rsidR="00956E0D" w:rsidRDefault="00DB277E">
          <w:pPr>
            <w:pStyle w:val="7B2CCBBA2D254413B51DF7406A873FDB"/>
          </w:pPr>
          <w:r>
            <w:rPr>
              <w:lang w:bidi="es-ES"/>
            </w:rPr>
            <w:t>[Fechas de inicio y fin]</w:t>
          </w:r>
        </w:p>
      </w:docPartBody>
    </w:docPart>
    <w:docPart>
      <w:docPartPr>
        <w:name w:val="D8A4F6E443C44ED5A748B47C30395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F232-8830-4C38-ACFC-4651E11CBA0A}"/>
      </w:docPartPr>
      <w:docPartBody>
        <w:p w:rsidR="00956E0D" w:rsidRDefault="00DB277E">
          <w:pPr>
            <w:pStyle w:val="D8A4F6E443C44ED5A748B47C303951A3"/>
          </w:pPr>
          <w:r>
            <w:rPr>
              <w:lang w:bidi="es-ES"/>
            </w:rPr>
            <w:t>[Título, nombre del centro de estudios, ubicación, fecha]</w:t>
          </w:r>
        </w:p>
      </w:docPartBody>
    </w:docPart>
    <w:docPart>
      <w:docPartPr>
        <w:name w:val="BFD236B11B4C481AA8CF12F467E13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278C2-2A22-499C-9EA6-5F08AEB27E37}"/>
      </w:docPartPr>
      <w:docPartBody>
        <w:p w:rsidR="00956E0D" w:rsidRDefault="00DB277E">
          <w:pPr>
            <w:pStyle w:val="BFD236B11B4C481AA8CF12F467E13BE3"/>
          </w:pPr>
          <w:r>
            <w:rPr>
              <w:lang w:bidi="es-ES"/>
            </w:rPr>
            <w:t>Aquí puede incluir su GPA y un resumen de su trabajo de clase relevante, sus premios y sus condecoraciones.</w:t>
          </w:r>
        </w:p>
      </w:docPartBody>
    </w:docPart>
    <w:docPart>
      <w:docPartPr>
        <w:name w:val="76F7ABA14D84469FAAB01D0271283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17FB-EDBC-4014-A2E6-06A18E89B65E}"/>
      </w:docPartPr>
      <w:docPartBody>
        <w:p w:rsidR="00956E0D" w:rsidRDefault="00DB277E">
          <w:pPr>
            <w:pStyle w:val="76F7ABA14D84469FAAB01D02712836AF"/>
          </w:pPr>
          <w:r>
            <w:rPr>
              <w:lang w:bidi="es-ES"/>
            </w:rPr>
            <w:t>[Nombre de la referencia]</w:t>
          </w:r>
        </w:p>
      </w:docPartBody>
    </w:docPart>
    <w:docPart>
      <w:docPartPr>
        <w:name w:val="8931E85DAF1146B2B1F6F903E0DE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FE804-82E0-42E6-A18D-40FEE45AD200}"/>
      </w:docPartPr>
      <w:docPartBody>
        <w:p w:rsidR="00956E0D" w:rsidRDefault="00DB277E">
          <w:pPr>
            <w:pStyle w:val="8931E85DAF1146B2B1F6F903E0DE8860"/>
          </w:pPr>
          <w:r>
            <w:rPr>
              <w:lang w:bidi="es-ES"/>
            </w:rPr>
            <w:t>[Título, compañía]</w:t>
          </w:r>
        </w:p>
      </w:docPartBody>
    </w:docPart>
    <w:docPart>
      <w:docPartPr>
        <w:name w:val="5020A167A50E4B54B2ED8D54F417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A20C-04EA-4E92-8457-594946DA61A8}"/>
      </w:docPartPr>
      <w:docPartBody>
        <w:p w:rsidR="00956E0D" w:rsidRDefault="00DB277E">
          <w:pPr>
            <w:pStyle w:val="5020A167A50E4B54B2ED8D54F4171D0D"/>
          </w:pPr>
          <w:r>
            <w:rPr>
              <w:lang w:bidi="es-ES"/>
            </w:rPr>
            <w:t>[Información de contacto]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39AzaleaNarrow1">
    <w:panose1 w:val="00000400000000000000"/>
    <w:charset w:val="00"/>
    <w:family w:val="auto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E"/>
    <w:rsid w:val="00513E5C"/>
    <w:rsid w:val="00956E0D"/>
    <w:rsid w:val="00C020E9"/>
    <w:rsid w:val="00D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nhideWhenUsed/>
    <w:qFormat/>
    <w:rPr>
      <w:color w:val="4472C4" w:themeColor="accent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F54CFAF2CAF4100AA1A07CCB2A0D35C">
    <w:name w:val="EF54CFAF2CAF4100AA1A07CCB2A0D35C"/>
  </w:style>
  <w:style w:type="paragraph" w:customStyle="1" w:styleId="B59D99BBA0694D70A1456388EAFB43EE">
    <w:name w:val="B59D99BBA0694D70A1456388EAFB43EE"/>
  </w:style>
  <w:style w:type="paragraph" w:customStyle="1" w:styleId="4EB660D3A8664044A3021853F28147AB">
    <w:name w:val="4EB660D3A8664044A3021853F28147AB"/>
  </w:style>
  <w:style w:type="paragraph" w:customStyle="1" w:styleId="A7B056F7D6CD44BF92ADD9D36A994EC0">
    <w:name w:val="A7B056F7D6CD44BF92ADD9D36A994EC0"/>
  </w:style>
  <w:style w:type="paragraph" w:customStyle="1" w:styleId="7B2CCBBA2D254413B51DF7406A873FDB">
    <w:name w:val="7B2CCBBA2D254413B51DF7406A873FDB"/>
  </w:style>
  <w:style w:type="paragraph" w:customStyle="1" w:styleId="D8A4F6E443C44ED5A748B47C303951A3">
    <w:name w:val="D8A4F6E443C44ED5A748B47C303951A3"/>
  </w:style>
  <w:style w:type="paragraph" w:customStyle="1" w:styleId="BFD236B11B4C481AA8CF12F467E13BE3">
    <w:name w:val="BFD236B11B4C481AA8CF12F467E13BE3"/>
  </w:style>
  <w:style w:type="paragraph" w:customStyle="1" w:styleId="76F7ABA14D84469FAAB01D02712836AF">
    <w:name w:val="76F7ABA14D84469FAAB01D02712836AF"/>
  </w:style>
  <w:style w:type="paragraph" w:customStyle="1" w:styleId="8931E85DAF1146B2B1F6F903E0DE8860">
    <w:name w:val="8931E85DAF1146B2B1F6F903E0DE8860"/>
  </w:style>
  <w:style w:type="paragraph" w:customStyle="1" w:styleId="5020A167A50E4B54B2ED8D54F4171D0D">
    <w:name w:val="5020A167A50E4B54B2ED8D54F4171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DB1C8-9133-409F-950E-8B378806E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sencillo).dotx</Template>
  <TotalTime>148</TotalTime>
  <Pages>6</Pages>
  <Words>1233</Words>
  <Characters>6787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Hito 1 | Miguel Rodríguez Polo | DIW | 2º DAW</dc:creator>
  <cp:lastModifiedBy>Miguel Rodriguez Polo</cp:lastModifiedBy>
  <cp:revision>4</cp:revision>
  <dcterms:created xsi:type="dcterms:W3CDTF">2021-11-04T16:42:00Z</dcterms:created>
  <dcterms:modified xsi:type="dcterms:W3CDTF">2021-11-08T19:39:00Z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